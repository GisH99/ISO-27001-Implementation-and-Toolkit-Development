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9CB73" w14:textId="77777777" w:rsidR="00741EF6" w:rsidRDefault="00741EF6" w:rsidP="00741EF6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  <w:bookmarkStart w:id="0" w:name="_Toc504417814"/>
      <w:bookmarkStart w:id="1" w:name="_Toc223104738"/>
      <w:bookmarkStart w:id="2" w:name="_Toc223311496"/>
      <w:bookmarkStart w:id="3" w:name="_Toc223313383"/>
      <w:bookmarkStart w:id="4" w:name="_Toc223432221"/>
    </w:p>
    <w:p w14:paraId="0AB0573A" w14:textId="18F1CBD0" w:rsidR="00741EF6" w:rsidRDefault="00741EF6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0F24B8CA" w14:textId="77777777" w:rsidR="00BC4A07" w:rsidRDefault="00BC4A07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1AFE8016" w14:textId="4A9F2765" w:rsidR="00741EF6" w:rsidRDefault="00741EF6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56B728BA" w14:textId="77777777" w:rsidR="00741EF6" w:rsidRDefault="00741EF6" w:rsidP="00741EF6">
      <w:pPr>
        <w:spacing w:before="120" w:afterLines="120" w:after="288"/>
        <w:jc w:val="center"/>
        <w:rPr>
          <w:rFonts w:ascii="Times New Roman" w:eastAsia="Arial" w:hAnsi="Times New Roman" w:cs="Times New Roman"/>
          <w:b/>
          <w:bCs/>
          <w:kern w:val="28"/>
          <w:sz w:val="48"/>
          <w:szCs w:val="66"/>
          <w:lang w:eastAsia="en-GB"/>
        </w:rPr>
      </w:pPr>
    </w:p>
    <w:p w14:paraId="6D5D9BDD" w14:textId="3D5A1AF5" w:rsidR="00741EF6" w:rsidRPr="00706364" w:rsidRDefault="00996D07" w:rsidP="00741EF6">
      <w:pPr>
        <w:spacing w:before="120" w:afterLines="120" w:after="288"/>
        <w:jc w:val="center"/>
        <w:rPr>
          <w:rFonts w:ascii="Calibri" w:eastAsia="Arial" w:hAnsi="Calibri" w:cs="Calibri"/>
          <w:b/>
          <w:bCs/>
          <w:kern w:val="28"/>
          <w:sz w:val="56"/>
          <w:szCs w:val="66"/>
          <w:lang w:eastAsia="en-GB"/>
        </w:rPr>
      </w:pPr>
      <w:r w:rsidRPr="00706364">
        <w:rPr>
          <w:rFonts w:ascii="Calibri" w:eastAsia="Arial" w:hAnsi="Calibri" w:cs="Calibri"/>
          <w:b/>
          <w:bCs/>
          <w:kern w:val="28"/>
          <w:sz w:val="56"/>
          <w:szCs w:val="66"/>
          <w:lang w:eastAsia="en-GB"/>
        </w:rPr>
        <w:t xml:space="preserve">ISO 27001 Road </w:t>
      </w:r>
      <w:r w:rsidR="00706364">
        <w:rPr>
          <w:rFonts w:ascii="Calibri" w:eastAsia="Arial" w:hAnsi="Calibri" w:cs="Calibri"/>
          <w:b/>
          <w:bCs/>
          <w:kern w:val="28"/>
          <w:sz w:val="56"/>
          <w:szCs w:val="66"/>
          <w:lang w:eastAsia="en-GB"/>
        </w:rPr>
        <w:t>M</w:t>
      </w:r>
      <w:r w:rsidRPr="00706364">
        <w:rPr>
          <w:rFonts w:ascii="Calibri" w:eastAsia="Arial" w:hAnsi="Calibri" w:cs="Calibri"/>
          <w:b/>
          <w:bCs/>
          <w:kern w:val="28"/>
          <w:sz w:val="56"/>
          <w:szCs w:val="66"/>
          <w:lang w:eastAsia="en-GB"/>
        </w:rPr>
        <w:t xml:space="preserve">ap </w:t>
      </w:r>
    </w:p>
    <w:p w14:paraId="731DFA39" w14:textId="420B7400" w:rsidR="00741EF6" w:rsidRDefault="00741EF6" w:rsidP="00741EF6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4C6DF107" w14:textId="30C468E5" w:rsidR="00741EF6" w:rsidRDefault="00741EF6" w:rsidP="00741EF6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6CEC91B8" w14:textId="6B94B41D" w:rsidR="00741EF6" w:rsidRDefault="00741EF6" w:rsidP="00741EF6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14:paraId="2B38EF65" w14:textId="465CC47D" w:rsidR="00741EF6" w:rsidRDefault="00741EF6" w:rsidP="00E10AD8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bookmarkEnd w:id="0"/>
    <w:bookmarkEnd w:id="1"/>
    <w:bookmarkEnd w:id="2"/>
    <w:bookmarkEnd w:id="3"/>
    <w:bookmarkEnd w:id="4"/>
    <w:p w14:paraId="52DBAE75" w14:textId="26A80A85" w:rsidR="00B50801" w:rsidRDefault="00B50801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17A85B79" w14:textId="30C9EB8D" w:rsidR="00706364" w:rsidRDefault="00706364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4D5E5BB6" w14:textId="37F126A4" w:rsidR="00706364" w:rsidRDefault="00706364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39642D08" w14:textId="5320625F" w:rsidR="00706364" w:rsidRDefault="00706364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1C6AC7E1" w14:textId="4782D5C2" w:rsidR="00706364" w:rsidRDefault="00706364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09EAA80B" w14:textId="77777777" w:rsidR="00706364" w:rsidRDefault="00706364" w:rsidP="00B50801">
      <w:pPr>
        <w:tabs>
          <w:tab w:val="left" w:pos="3432"/>
        </w:tabs>
        <w:spacing w:before="120" w:after="120" w:line="360" w:lineRule="auto"/>
        <w:rPr>
          <w:b/>
          <w:bCs/>
          <w:noProof/>
          <w:sz w:val="28"/>
          <w:szCs w:val="28"/>
        </w:rPr>
      </w:pPr>
    </w:p>
    <w:p w14:paraId="2337FF70" w14:textId="0AC33590" w:rsidR="00BC4A07" w:rsidRPr="00706364" w:rsidRDefault="00B50801" w:rsidP="00B50801">
      <w:pPr>
        <w:tabs>
          <w:tab w:val="left" w:pos="3432"/>
        </w:tabs>
        <w:spacing w:before="120" w:after="120" w:line="360" w:lineRule="auto"/>
        <w:jc w:val="center"/>
        <w:rPr>
          <w:rFonts w:ascii="Calibri" w:hAnsi="Calibri" w:cs="Calibri"/>
          <w:b/>
          <w:bCs/>
          <w:noProof/>
          <w:sz w:val="28"/>
          <w:u w:val="single"/>
        </w:rPr>
      </w:pPr>
      <w:r w:rsidRPr="00706364">
        <w:rPr>
          <w:rFonts w:ascii="Calibri" w:hAnsi="Calibri" w:cs="Calibri"/>
          <w:b/>
          <w:bCs/>
          <w:noProof/>
          <w:sz w:val="36"/>
          <w:szCs w:val="28"/>
          <w:u w:val="single"/>
        </w:rPr>
        <w:lastRenderedPageBreak/>
        <w:t>ISO 27001 Implementation process</w:t>
      </w:r>
    </w:p>
    <w:p w14:paraId="3723EEF3" w14:textId="77777777" w:rsidR="00996D07" w:rsidRDefault="00996D07" w:rsidP="005323E7">
      <w:pPr>
        <w:spacing w:before="120" w:after="120" w:line="360" w:lineRule="auto"/>
        <w:jc w:val="both"/>
        <w:rPr>
          <w:noProof/>
        </w:rPr>
      </w:pPr>
    </w:p>
    <w:p w14:paraId="254938B4" w14:textId="3E650C11" w:rsidR="00996D07" w:rsidRDefault="00BC4A07" w:rsidP="005323E7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CB20A3" wp14:editId="042C6E4F">
            <wp:extent cx="6163945" cy="6210300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35" cy="62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C829" w14:textId="44E79A85" w:rsidR="00B50801" w:rsidRDefault="00B50801" w:rsidP="005323E7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6F089B" w14:textId="77777777" w:rsidR="00663F5B" w:rsidRPr="00391F47" w:rsidRDefault="00663F5B" w:rsidP="00663F5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174DDBF" w14:textId="77777777" w:rsidR="00706364" w:rsidRDefault="00706364" w:rsidP="00663F5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41FC10E" w14:textId="0A3D6C6A" w:rsidR="00B50801" w:rsidRPr="00706364" w:rsidRDefault="00663F5B" w:rsidP="00663F5B">
      <w:pPr>
        <w:spacing w:before="120" w:after="120" w:line="360" w:lineRule="auto"/>
        <w:jc w:val="center"/>
        <w:rPr>
          <w:rFonts w:ascii="Calibri" w:hAnsi="Calibri" w:cs="Calibri"/>
          <w:b/>
          <w:sz w:val="36"/>
          <w:szCs w:val="28"/>
          <w:u w:val="single"/>
        </w:rPr>
      </w:pPr>
      <w:r w:rsidRPr="00706364">
        <w:rPr>
          <w:rFonts w:ascii="Calibri" w:hAnsi="Calibri" w:cs="Calibri"/>
          <w:b/>
          <w:sz w:val="36"/>
          <w:szCs w:val="28"/>
          <w:u w:val="single"/>
        </w:rPr>
        <w:lastRenderedPageBreak/>
        <w:t>ISO 27001 Certification</w:t>
      </w:r>
    </w:p>
    <w:p w14:paraId="4C534C38" w14:textId="5CD7A80F" w:rsidR="00B50801" w:rsidRDefault="00B50801" w:rsidP="00746C3C">
      <w:pPr>
        <w:tabs>
          <w:tab w:val="left" w:pos="7145"/>
        </w:tabs>
        <w:spacing w:before="120"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4F5D65D" wp14:editId="20D05B8C">
                <wp:extent cx="304800" cy="304800"/>
                <wp:effectExtent l="0" t="0" r="0" b="0"/>
                <wp:docPr id="1" name="Rectangle 1" descr="ISO 27001 certification: How to get i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3AFBFC1" id="Rectangle 1" o:spid="_x0000_s1026" alt="ISO 27001 certification: How to get it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xErR3QgCAAD0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12C7B30" wp14:editId="0A2F0DB3">
                <wp:extent cx="304800" cy="304800"/>
                <wp:effectExtent l="0" t="0" r="0" b="0"/>
                <wp:docPr id="2" name="Rectangle 2" descr="ISO 27001 certification: How to get i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D2D3363" id="Rectangle 2" o:spid="_x0000_s1026" alt="ISO 27001 certification: How to get it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V50p5CgIAAPQ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A470022" wp14:editId="340B74F2">
                <wp:extent cx="304800" cy="304800"/>
                <wp:effectExtent l="0" t="0" r="0" b="0"/>
                <wp:docPr id="3" name="Rectangle 3" descr="ISO 27001 certification: How to get i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C3E8670" id="Rectangle 3" o:spid="_x0000_s1026" alt="ISO 27001 certification: How to get it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X4TrAsCAAD0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746C3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D945EF" wp14:editId="6C0CD90C">
            <wp:extent cx="5343525" cy="2486025"/>
            <wp:effectExtent l="0" t="0" r="9525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3D3C" w14:textId="77777777" w:rsidR="00746C3C" w:rsidRDefault="00746C3C" w:rsidP="00746C3C">
      <w:pPr>
        <w:tabs>
          <w:tab w:val="left" w:pos="7145"/>
        </w:tabs>
        <w:spacing w:before="120"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5" w:name="_GoBack"/>
      <w:bookmarkEnd w:id="5"/>
    </w:p>
    <w:p w14:paraId="274D558C" w14:textId="04CEE964" w:rsidR="00746C3C" w:rsidRPr="00706364" w:rsidRDefault="00746C3C" w:rsidP="00746C3C">
      <w:pPr>
        <w:spacing w:before="120" w:after="120" w:line="360" w:lineRule="auto"/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706364">
        <w:rPr>
          <w:rFonts w:ascii="Calibri" w:hAnsi="Calibri" w:cs="Calibri"/>
          <w:b/>
          <w:sz w:val="36"/>
          <w:szCs w:val="36"/>
          <w:u w:val="single"/>
        </w:rPr>
        <w:t>ISO 27001 Certification Journey</w:t>
      </w:r>
    </w:p>
    <w:p w14:paraId="10DC4526" w14:textId="01A4C579" w:rsidR="00746C3C" w:rsidRPr="00391F47" w:rsidRDefault="00746C3C" w:rsidP="00746C3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38593F" wp14:editId="667AE1C6">
            <wp:extent cx="6115050" cy="2834697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8"/>
                    <a:stretch/>
                  </pic:blipFill>
                  <pic:spPr bwMode="auto">
                    <a:xfrm>
                      <a:off x="0" y="0"/>
                      <a:ext cx="6115050" cy="283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0F114" w14:textId="77777777" w:rsidR="00746C3C" w:rsidRPr="00892713" w:rsidRDefault="00746C3C" w:rsidP="00746C3C">
      <w:pPr>
        <w:tabs>
          <w:tab w:val="left" w:pos="7145"/>
        </w:tabs>
        <w:spacing w:before="120" w:after="12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sectPr w:rsidR="00746C3C" w:rsidRPr="00892713" w:rsidSect="00B058A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A9CE" w14:textId="77777777" w:rsidR="00266D11" w:rsidRDefault="00266D11">
      <w:pPr>
        <w:spacing w:after="0" w:line="240" w:lineRule="auto"/>
      </w:pPr>
      <w:r>
        <w:separator/>
      </w:r>
    </w:p>
  </w:endnote>
  <w:endnote w:type="continuationSeparator" w:id="0">
    <w:p w14:paraId="0788DFC8" w14:textId="77777777" w:rsidR="00266D11" w:rsidRDefault="0026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008D" w14:textId="7301EEB0" w:rsidR="000F3030" w:rsidRDefault="000F3030" w:rsidP="000F3030">
    <w:pPr>
      <w:pStyle w:val="Footer"/>
      <w:jc w:val="right"/>
      <w:rPr>
        <w:rFonts w:asciiTheme="minorHAnsi" w:eastAsiaTheme="minorEastAsia" w:hAnsiTheme="minorHAnsi" w:cstheme="minorBidi"/>
        <w:color w:val="auto"/>
        <w:sz w:val="22"/>
        <w:szCs w:val="22"/>
        <w:lang w:val="en-US"/>
      </w:rPr>
    </w:pPr>
  </w:p>
  <w:p w14:paraId="2CF4AB3D" w14:textId="012DE171" w:rsidR="00030D74" w:rsidRDefault="00030D74" w:rsidP="000F3030">
    <w:pPr>
      <w:pStyle w:val="Footer"/>
      <w:tabs>
        <w:tab w:val="clear" w:pos="4680"/>
        <w:tab w:val="clear" w:pos="9360"/>
        <w:tab w:val="left" w:pos="12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4E25" w14:textId="77777777" w:rsidR="00030D74" w:rsidRDefault="00030D74" w:rsidP="00FD2A2C">
    <w:pPr>
      <w:ind w:left="720" w:hanging="720"/>
      <w:jc w:val="center"/>
      <w:rPr>
        <w:rFonts w:ascii="Georgia" w:hAnsi="Georgia"/>
        <w:i/>
        <w:szCs w:val="20"/>
      </w:rPr>
    </w:pPr>
  </w:p>
  <w:p w14:paraId="630DDE0C" w14:textId="77777777" w:rsidR="00030D74" w:rsidRPr="00A672B9" w:rsidRDefault="00030D74" w:rsidP="00FD2A2C">
    <w:pPr>
      <w:ind w:left="720" w:hanging="720"/>
      <w:jc w:val="center"/>
      <w:rPr>
        <w:rFonts w:ascii="Georgia" w:hAnsi="Georgia"/>
        <w:i/>
        <w:szCs w:val="20"/>
      </w:rPr>
    </w:pPr>
    <w:r w:rsidRPr="00A672B9">
      <w:rPr>
        <w:rFonts w:ascii="Georgia" w:hAnsi="Georgia"/>
        <w:i/>
        <w:szCs w:val="20"/>
      </w:rPr>
      <w:t>This is an Internal Document and is meant for distribution only within LAUGFS Holdings Limited</w:t>
    </w:r>
  </w:p>
  <w:p w14:paraId="260C4EE6" w14:textId="77777777" w:rsidR="00030D74" w:rsidRDefault="00030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6B96" w14:textId="77777777" w:rsidR="00266D11" w:rsidRDefault="00266D11">
      <w:pPr>
        <w:spacing w:after="0" w:line="240" w:lineRule="auto"/>
      </w:pPr>
      <w:r>
        <w:separator/>
      </w:r>
    </w:p>
  </w:footnote>
  <w:footnote w:type="continuationSeparator" w:id="0">
    <w:p w14:paraId="1E475B2C" w14:textId="77777777" w:rsidR="00266D11" w:rsidRDefault="00266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5F7CC" w14:textId="77777777" w:rsidR="00030D74" w:rsidRDefault="00266D11">
    <w:pPr>
      <w:pStyle w:val="Header"/>
    </w:pPr>
    <w:r>
      <w:rPr>
        <w:noProof/>
        <w:lang w:val="en-US"/>
      </w:rPr>
      <w:pict w14:anchorId="67C52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9288" o:spid="_x0000_s2059" type="#_x0000_t75" style="position:absolute;margin-left:0;margin-top:0;width:486pt;height:400.5pt;z-index:-251655168;mso-position-horizontal:center;mso-position-horizontal-relative:margin;mso-position-vertical:center;mso-position-vertical-relative:margin" o:allowincell="f">
          <v:imagedata r:id="rId1" o:title="Logo-IS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91469" w14:textId="4DE4083D" w:rsidR="00030D74" w:rsidRPr="00D023D5" w:rsidRDefault="00030D74" w:rsidP="00FD2A2C">
    <w:pPr>
      <w:pStyle w:val="Header"/>
      <w:rPr>
        <w:i/>
        <w:sz w:val="17"/>
        <w:szCs w:val="17"/>
      </w:rPr>
    </w:pPr>
    <w:r>
      <w:rPr>
        <w:noProof/>
        <w:sz w:val="19"/>
        <w:szCs w:val="19"/>
      </w:rPr>
      <w:tab/>
    </w:r>
    <w:r w:rsidRPr="00D023D5">
      <w:rPr>
        <w:noProof/>
        <w:sz w:val="19"/>
        <w:szCs w:val="19"/>
      </w:rPr>
      <w:t xml:space="preserve">                                                                                                                                     </w:t>
    </w:r>
    <w:r w:rsidRPr="00D023D5">
      <w:rPr>
        <w:i/>
        <w:noProof/>
        <w:sz w:val="17"/>
        <w:szCs w:val="17"/>
      </w:rPr>
      <w:t xml:space="preserve">  </w:t>
    </w:r>
  </w:p>
  <w:p w14:paraId="13F0C768" w14:textId="77777777" w:rsidR="00030D74" w:rsidRPr="00A4493D" w:rsidRDefault="00030D74" w:rsidP="00FD2A2C">
    <w:pPr>
      <w:pStyle w:val="BodyText1"/>
      <w:tabs>
        <w:tab w:val="right" w:pos="9360"/>
      </w:tabs>
      <w:spacing w:after="0" w:line="240" w:lineRule="auto"/>
    </w:pPr>
  </w:p>
  <w:p w14:paraId="171E8A4B" w14:textId="77777777" w:rsidR="00030D74" w:rsidRDefault="00030D74" w:rsidP="00FD2A2C">
    <w:pPr>
      <w:pStyle w:val="Header"/>
      <w:ind w:lef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0281" w14:textId="77777777" w:rsidR="00030D74" w:rsidRDefault="00266D11">
    <w:pPr>
      <w:pStyle w:val="Header"/>
    </w:pPr>
    <w:r>
      <w:rPr>
        <w:noProof/>
        <w:lang w:val="en-US"/>
      </w:rPr>
      <w:pict w14:anchorId="3A3F00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9287" o:spid="_x0000_s2058" type="#_x0000_t75" style="position:absolute;margin-left:0;margin-top:0;width:486pt;height:400.5pt;z-index:-251656192;mso-position-horizontal:center;mso-position-horizontal-relative:margin;mso-position-vertical:center;mso-position-vertical-relative:margin" o:allowincell="f">
          <v:imagedata r:id="rId1" o:title="Logo-IS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06BB4C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A19084C8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9"/>
    <w:multiLevelType w:val="singleLevel"/>
    <w:tmpl w:val="DCE836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F623A3"/>
    <w:multiLevelType w:val="hybridMultilevel"/>
    <w:tmpl w:val="A538C3B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37694"/>
    <w:multiLevelType w:val="hybridMultilevel"/>
    <w:tmpl w:val="B43CF5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7608"/>
    <w:multiLevelType w:val="hybridMultilevel"/>
    <w:tmpl w:val="C8B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60E7"/>
    <w:multiLevelType w:val="hybridMultilevel"/>
    <w:tmpl w:val="8B36F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76B"/>
    <w:multiLevelType w:val="hybridMultilevel"/>
    <w:tmpl w:val="D42C50F8"/>
    <w:lvl w:ilvl="0" w:tplc="A6F6D88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175E2973"/>
    <w:multiLevelType w:val="hybridMultilevel"/>
    <w:tmpl w:val="94A034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193E"/>
    <w:multiLevelType w:val="multilevel"/>
    <w:tmpl w:val="1FC89F30"/>
    <w:styleLink w:val="StyleBulleted"/>
    <w:lvl w:ilvl="0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45D88"/>
    <w:multiLevelType w:val="hybridMultilevel"/>
    <w:tmpl w:val="EFCAD08A"/>
    <w:lvl w:ilvl="0" w:tplc="B6E61A4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0173"/>
    <w:multiLevelType w:val="hybridMultilevel"/>
    <w:tmpl w:val="2466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104D4"/>
    <w:multiLevelType w:val="multilevel"/>
    <w:tmpl w:val="9C52812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13" w15:restartNumberingAfterBreak="0">
    <w:nsid w:val="23F17A80"/>
    <w:multiLevelType w:val="hybridMultilevel"/>
    <w:tmpl w:val="77F45194"/>
    <w:lvl w:ilvl="0" w:tplc="3C7CD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47A3C"/>
    <w:multiLevelType w:val="hybridMultilevel"/>
    <w:tmpl w:val="FD069C3C"/>
    <w:lvl w:ilvl="0" w:tplc="052E2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D6223"/>
    <w:multiLevelType w:val="hybridMultilevel"/>
    <w:tmpl w:val="566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168F6"/>
    <w:multiLevelType w:val="hybridMultilevel"/>
    <w:tmpl w:val="C55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262E5"/>
    <w:multiLevelType w:val="hybridMultilevel"/>
    <w:tmpl w:val="547EC1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B2CD8"/>
    <w:multiLevelType w:val="multilevel"/>
    <w:tmpl w:val="EECA78D8"/>
    <w:lvl w:ilvl="0">
      <w:start w:val="1"/>
      <w:numFmt w:val="decimal"/>
      <w:pStyle w:val="Bharti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Bhartiheading3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harti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hartiHeading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6"/>
        </w:tabs>
        <w:ind w:left="20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5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6"/>
        </w:tabs>
        <w:ind w:left="30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6"/>
        </w:tabs>
        <w:ind w:left="36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176" w:hanging="1440"/>
      </w:pPr>
      <w:rPr>
        <w:rFonts w:hint="default"/>
      </w:rPr>
    </w:lvl>
  </w:abstractNum>
  <w:abstractNum w:abstractNumId="19" w15:restartNumberingAfterBreak="0">
    <w:nsid w:val="2CA02F4B"/>
    <w:multiLevelType w:val="hybridMultilevel"/>
    <w:tmpl w:val="F88479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E7758"/>
    <w:multiLevelType w:val="multilevel"/>
    <w:tmpl w:val="1206C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F91080E"/>
    <w:multiLevelType w:val="multilevel"/>
    <w:tmpl w:val="95B4C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0"/>
      </w:rPr>
    </w:lvl>
  </w:abstractNum>
  <w:abstractNum w:abstractNumId="22" w15:restartNumberingAfterBreak="0">
    <w:nsid w:val="2FF2215B"/>
    <w:multiLevelType w:val="multilevel"/>
    <w:tmpl w:val="ACD27E8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</w:rPr>
    </w:lvl>
  </w:abstractNum>
  <w:abstractNum w:abstractNumId="23" w15:restartNumberingAfterBreak="0">
    <w:nsid w:val="360D5ECD"/>
    <w:multiLevelType w:val="multilevel"/>
    <w:tmpl w:val="F98E74FE"/>
    <w:lvl w:ilvl="0">
      <w:start w:val="1"/>
      <w:numFmt w:val="upperRoman"/>
      <w:pStyle w:val="DocumentOrganisation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39425679"/>
    <w:multiLevelType w:val="hybridMultilevel"/>
    <w:tmpl w:val="412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A2915"/>
    <w:multiLevelType w:val="hybridMultilevel"/>
    <w:tmpl w:val="97BC9E06"/>
    <w:lvl w:ilvl="0" w:tplc="BE7AC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545482"/>
    <w:multiLevelType w:val="hybridMultilevel"/>
    <w:tmpl w:val="DD7C606C"/>
    <w:styleLink w:val="StyleBulleted1"/>
    <w:lvl w:ilvl="0" w:tplc="0409001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F845E66"/>
    <w:multiLevelType w:val="hybridMultilevel"/>
    <w:tmpl w:val="4DBA59B6"/>
    <w:lvl w:ilvl="0" w:tplc="FB70A79C">
      <w:numFmt w:val="bullet"/>
      <w:lvlText w:val="•"/>
      <w:lvlJc w:val="left"/>
      <w:pPr>
        <w:ind w:left="1080" w:hanging="72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71E87"/>
    <w:multiLevelType w:val="hybridMultilevel"/>
    <w:tmpl w:val="8A94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A4C7D"/>
    <w:multiLevelType w:val="hybridMultilevel"/>
    <w:tmpl w:val="40F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EA0BE9"/>
    <w:multiLevelType w:val="hybridMultilevel"/>
    <w:tmpl w:val="51C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0F2E17"/>
    <w:multiLevelType w:val="hybridMultilevel"/>
    <w:tmpl w:val="0504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A03E6"/>
    <w:multiLevelType w:val="hybridMultilevel"/>
    <w:tmpl w:val="6F9653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57610"/>
    <w:multiLevelType w:val="hybridMultilevel"/>
    <w:tmpl w:val="2374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550A9"/>
    <w:multiLevelType w:val="hybridMultilevel"/>
    <w:tmpl w:val="59A46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966E7"/>
    <w:multiLevelType w:val="hybridMultilevel"/>
    <w:tmpl w:val="CD12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022AC7"/>
    <w:multiLevelType w:val="multilevel"/>
    <w:tmpl w:val="2BE07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19E4793"/>
    <w:multiLevelType w:val="hybridMultilevel"/>
    <w:tmpl w:val="1E8436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B62BA"/>
    <w:multiLevelType w:val="hybridMultilevel"/>
    <w:tmpl w:val="80A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74D03"/>
    <w:multiLevelType w:val="hybridMultilevel"/>
    <w:tmpl w:val="6EA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E38BC"/>
    <w:multiLevelType w:val="multilevel"/>
    <w:tmpl w:val="714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8"/>
  </w:num>
  <w:num w:numId="3">
    <w:abstractNumId w:val="2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16"/>
  </w:num>
  <w:num w:numId="11">
    <w:abstractNumId w:val="27"/>
  </w:num>
  <w:num w:numId="12">
    <w:abstractNumId w:val="19"/>
  </w:num>
  <w:num w:numId="13">
    <w:abstractNumId w:val="3"/>
  </w:num>
  <w:num w:numId="14">
    <w:abstractNumId w:val="21"/>
  </w:num>
  <w:num w:numId="15">
    <w:abstractNumId w:val="31"/>
  </w:num>
  <w:num w:numId="16">
    <w:abstractNumId w:val="5"/>
  </w:num>
  <w:num w:numId="17">
    <w:abstractNumId w:val="11"/>
  </w:num>
  <w:num w:numId="18">
    <w:abstractNumId w:val="24"/>
  </w:num>
  <w:num w:numId="19">
    <w:abstractNumId w:val="29"/>
  </w:num>
  <w:num w:numId="20">
    <w:abstractNumId w:val="35"/>
  </w:num>
  <w:num w:numId="21">
    <w:abstractNumId w:val="39"/>
  </w:num>
  <w:num w:numId="22">
    <w:abstractNumId w:val="30"/>
  </w:num>
  <w:num w:numId="23">
    <w:abstractNumId w:val="33"/>
  </w:num>
  <w:num w:numId="24">
    <w:abstractNumId w:val="28"/>
  </w:num>
  <w:num w:numId="25">
    <w:abstractNumId w:val="38"/>
  </w:num>
  <w:num w:numId="26">
    <w:abstractNumId w:val="15"/>
  </w:num>
  <w:num w:numId="27">
    <w:abstractNumId w:val="6"/>
  </w:num>
  <w:num w:numId="28">
    <w:abstractNumId w:val="34"/>
  </w:num>
  <w:num w:numId="29">
    <w:abstractNumId w:val="20"/>
  </w:num>
  <w:num w:numId="30">
    <w:abstractNumId w:val="7"/>
  </w:num>
  <w:num w:numId="31">
    <w:abstractNumId w:val="22"/>
  </w:num>
  <w:num w:numId="32">
    <w:abstractNumId w:val="12"/>
  </w:num>
  <w:num w:numId="33">
    <w:abstractNumId w:val="36"/>
  </w:num>
  <w:num w:numId="34">
    <w:abstractNumId w:val="10"/>
  </w:num>
  <w:num w:numId="35">
    <w:abstractNumId w:val="14"/>
  </w:num>
  <w:num w:numId="36">
    <w:abstractNumId w:val="13"/>
  </w:num>
  <w:num w:numId="37">
    <w:abstractNumId w:val="25"/>
  </w:num>
  <w:num w:numId="38">
    <w:abstractNumId w:val="40"/>
  </w:num>
  <w:num w:numId="39">
    <w:abstractNumId w:val="17"/>
  </w:num>
  <w:num w:numId="40">
    <w:abstractNumId w:val="37"/>
  </w:num>
  <w:num w:numId="41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F6"/>
    <w:rsid w:val="00005E80"/>
    <w:rsid w:val="0001035C"/>
    <w:rsid w:val="00030D74"/>
    <w:rsid w:val="00033FD1"/>
    <w:rsid w:val="00043785"/>
    <w:rsid w:val="000440EA"/>
    <w:rsid w:val="000477AC"/>
    <w:rsid w:val="00056DCD"/>
    <w:rsid w:val="00060C11"/>
    <w:rsid w:val="00075F9E"/>
    <w:rsid w:val="00083826"/>
    <w:rsid w:val="000A0CC9"/>
    <w:rsid w:val="000B216E"/>
    <w:rsid w:val="000F3030"/>
    <w:rsid w:val="00117B58"/>
    <w:rsid w:val="00125E92"/>
    <w:rsid w:val="00126B88"/>
    <w:rsid w:val="00135B5A"/>
    <w:rsid w:val="0014325F"/>
    <w:rsid w:val="00194F64"/>
    <w:rsid w:val="001A4B2B"/>
    <w:rsid w:val="001A7080"/>
    <w:rsid w:val="001B0227"/>
    <w:rsid w:val="001C5552"/>
    <w:rsid w:val="001C5DB2"/>
    <w:rsid w:val="001E6CC9"/>
    <w:rsid w:val="001E7D6D"/>
    <w:rsid w:val="001F7865"/>
    <w:rsid w:val="002004A0"/>
    <w:rsid w:val="002029B8"/>
    <w:rsid w:val="00210C4C"/>
    <w:rsid w:val="002511D6"/>
    <w:rsid w:val="0025557E"/>
    <w:rsid w:val="00265EC0"/>
    <w:rsid w:val="00266D11"/>
    <w:rsid w:val="00271161"/>
    <w:rsid w:val="00290A40"/>
    <w:rsid w:val="002A1726"/>
    <w:rsid w:val="002B2B74"/>
    <w:rsid w:val="002B6C7F"/>
    <w:rsid w:val="002C526B"/>
    <w:rsid w:val="002E3588"/>
    <w:rsid w:val="002E5BB0"/>
    <w:rsid w:val="00302A7C"/>
    <w:rsid w:val="003060C1"/>
    <w:rsid w:val="0031346C"/>
    <w:rsid w:val="00320C61"/>
    <w:rsid w:val="003259DE"/>
    <w:rsid w:val="00326005"/>
    <w:rsid w:val="00331506"/>
    <w:rsid w:val="00331565"/>
    <w:rsid w:val="0034136E"/>
    <w:rsid w:val="003413FD"/>
    <w:rsid w:val="00346DDA"/>
    <w:rsid w:val="00347044"/>
    <w:rsid w:val="00347E49"/>
    <w:rsid w:val="00355402"/>
    <w:rsid w:val="00377D98"/>
    <w:rsid w:val="0038550A"/>
    <w:rsid w:val="003867F6"/>
    <w:rsid w:val="00387215"/>
    <w:rsid w:val="00391F47"/>
    <w:rsid w:val="003A1B74"/>
    <w:rsid w:val="003B2041"/>
    <w:rsid w:val="003C3765"/>
    <w:rsid w:val="003C5047"/>
    <w:rsid w:val="003E1195"/>
    <w:rsid w:val="003F0BC8"/>
    <w:rsid w:val="00417708"/>
    <w:rsid w:val="00441DD8"/>
    <w:rsid w:val="004458FB"/>
    <w:rsid w:val="004473B2"/>
    <w:rsid w:val="0046195B"/>
    <w:rsid w:val="004A1BEA"/>
    <w:rsid w:val="004A257D"/>
    <w:rsid w:val="004C656E"/>
    <w:rsid w:val="004D0A3C"/>
    <w:rsid w:val="004D2A58"/>
    <w:rsid w:val="004E3E69"/>
    <w:rsid w:val="004E47AA"/>
    <w:rsid w:val="004F3C23"/>
    <w:rsid w:val="00502D70"/>
    <w:rsid w:val="00516EED"/>
    <w:rsid w:val="00517101"/>
    <w:rsid w:val="005323E7"/>
    <w:rsid w:val="005407A4"/>
    <w:rsid w:val="0054730C"/>
    <w:rsid w:val="00577F80"/>
    <w:rsid w:val="005860C9"/>
    <w:rsid w:val="005F1D9E"/>
    <w:rsid w:val="006170AD"/>
    <w:rsid w:val="00632FA1"/>
    <w:rsid w:val="00644171"/>
    <w:rsid w:val="00645667"/>
    <w:rsid w:val="00661F7B"/>
    <w:rsid w:val="00663CCA"/>
    <w:rsid w:val="00663F5B"/>
    <w:rsid w:val="00675A9B"/>
    <w:rsid w:val="0067774F"/>
    <w:rsid w:val="00686901"/>
    <w:rsid w:val="006C1BCC"/>
    <w:rsid w:val="006C729B"/>
    <w:rsid w:val="006F28C2"/>
    <w:rsid w:val="006F2ACC"/>
    <w:rsid w:val="00703613"/>
    <w:rsid w:val="0070446F"/>
    <w:rsid w:val="00706364"/>
    <w:rsid w:val="00735B66"/>
    <w:rsid w:val="0074049F"/>
    <w:rsid w:val="00741EF6"/>
    <w:rsid w:val="0074400C"/>
    <w:rsid w:val="00746C3C"/>
    <w:rsid w:val="00764750"/>
    <w:rsid w:val="007910C5"/>
    <w:rsid w:val="00792D31"/>
    <w:rsid w:val="007940D9"/>
    <w:rsid w:val="007A3D98"/>
    <w:rsid w:val="007B3E1E"/>
    <w:rsid w:val="007B64D3"/>
    <w:rsid w:val="007C08CA"/>
    <w:rsid w:val="007C6162"/>
    <w:rsid w:val="007D574D"/>
    <w:rsid w:val="007F1DB4"/>
    <w:rsid w:val="00807E7A"/>
    <w:rsid w:val="0081303D"/>
    <w:rsid w:val="00816B3E"/>
    <w:rsid w:val="0083315E"/>
    <w:rsid w:val="00833585"/>
    <w:rsid w:val="00842079"/>
    <w:rsid w:val="00852FCA"/>
    <w:rsid w:val="008551EC"/>
    <w:rsid w:val="0088225C"/>
    <w:rsid w:val="00886C05"/>
    <w:rsid w:val="0089155F"/>
    <w:rsid w:val="00892713"/>
    <w:rsid w:val="00897D69"/>
    <w:rsid w:val="008A3C13"/>
    <w:rsid w:val="008A5AA0"/>
    <w:rsid w:val="008D2A70"/>
    <w:rsid w:val="008D4BF8"/>
    <w:rsid w:val="008D58CB"/>
    <w:rsid w:val="008D7496"/>
    <w:rsid w:val="008E557A"/>
    <w:rsid w:val="00924C71"/>
    <w:rsid w:val="00935789"/>
    <w:rsid w:val="009361E2"/>
    <w:rsid w:val="009559C3"/>
    <w:rsid w:val="00976497"/>
    <w:rsid w:val="00976918"/>
    <w:rsid w:val="00977FB9"/>
    <w:rsid w:val="00993B86"/>
    <w:rsid w:val="0099655A"/>
    <w:rsid w:val="00996D07"/>
    <w:rsid w:val="00997E02"/>
    <w:rsid w:val="009A663D"/>
    <w:rsid w:val="009E09DA"/>
    <w:rsid w:val="009F23B7"/>
    <w:rsid w:val="009F66A2"/>
    <w:rsid w:val="00A04402"/>
    <w:rsid w:val="00A310FA"/>
    <w:rsid w:val="00A33D77"/>
    <w:rsid w:val="00A3430F"/>
    <w:rsid w:val="00A35E16"/>
    <w:rsid w:val="00A41EBF"/>
    <w:rsid w:val="00A43F9A"/>
    <w:rsid w:val="00A457FF"/>
    <w:rsid w:val="00A4673C"/>
    <w:rsid w:val="00A62854"/>
    <w:rsid w:val="00A74DD9"/>
    <w:rsid w:val="00A85F2A"/>
    <w:rsid w:val="00A90541"/>
    <w:rsid w:val="00AB5F89"/>
    <w:rsid w:val="00AC1114"/>
    <w:rsid w:val="00AF4489"/>
    <w:rsid w:val="00AF6162"/>
    <w:rsid w:val="00B058A1"/>
    <w:rsid w:val="00B3192B"/>
    <w:rsid w:val="00B41076"/>
    <w:rsid w:val="00B43B97"/>
    <w:rsid w:val="00B50801"/>
    <w:rsid w:val="00B54FB1"/>
    <w:rsid w:val="00B6058E"/>
    <w:rsid w:val="00B67617"/>
    <w:rsid w:val="00B712C3"/>
    <w:rsid w:val="00B81AEB"/>
    <w:rsid w:val="00B81DF0"/>
    <w:rsid w:val="00B82226"/>
    <w:rsid w:val="00B82DD7"/>
    <w:rsid w:val="00B835F8"/>
    <w:rsid w:val="00B871A9"/>
    <w:rsid w:val="00B94278"/>
    <w:rsid w:val="00BC4A07"/>
    <w:rsid w:val="00BD09B4"/>
    <w:rsid w:val="00BF640D"/>
    <w:rsid w:val="00BF7ACF"/>
    <w:rsid w:val="00C07C45"/>
    <w:rsid w:val="00C07D11"/>
    <w:rsid w:val="00C17D7E"/>
    <w:rsid w:val="00C228C6"/>
    <w:rsid w:val="00C2689E"/>
    <w:rsid w:val="00C501A9"/>
    <w:rsid w:val="00C56323"/>
    <w:rsid w:val="00C70B94"/>
    <w:rsid w:val="00C70D48"/>
    <w:rsid w:val="00CB3682"/>
    <w:rsid w:val="00CB60C4"/>
    <w:rsid w:val="00CC5316"/>
    <w:rsid w:val="00CD57C7"/>
    <w:rsid w:val="00CD6E01"/>
    <w:rsid w:val="00D06300"/>
    <w:rsid w:val="00D1516C"/>
    <w:rsid w:val="00D3081E"/>
    <w:rsid w:val="00D3686E"/>
    <w:rsid w:val="00D47573"/>
    <w:rsid w:val="00D50BAF"/>
    <w:rsid w:val="00D64DCB"/>
    <w:rsid w:val="00D82F9B"/>
    <w:rsid w:val="00D84F0E"/>
    <w:rsid w:val="00D8621F"/>
    <w:rsid w:val="00D94018"/>
    <w:rsid w:val="00DB5FDA"/>
    <w:rsid w:val="00DD6510"/>
    <w:rsid w:val="00DF06D9"/>
    <w:rsid w:val="00DF3454"/>
    <w:rsid w:val="00E10AD8"/>
    <w:rsid w:val="00E21021"/>
    <w:rsid w:val="00E35040"/>
    <w:rsid w:val="00E64D06"/>
    <w:rsid w:val="00E80FCF"/>
    <w:rsid w:val="00E841CC"/>
    <w:rsid w:val="00EA0EC6"/>
    <w:rsid w:val="00EA1D2A"/>
    <w:rsid w:val="00EE653A"/>
    <w:rsid w:val="00F148DF"/>
    <w:rsid w:val="00F17E4F"/>
    <w:rsid w:val="00F2606C"/>
    <w:rsid w:val="00F30288"/>
    <w:rsid w:val="00F35027"/>
    <w:rsid w:val="00F36BC3"/>
    <w:rsid w:val="00F37730"/>
    <w:rsid w:val="00F44A36"/>
    <w:rsid w:val="00F50548"/>
    <w:rsid w:val="00F532E3"/>
    <w:rsid w:val="00F75DC1"/>
    <w:rsid w:val="00F82D8F"/>
    <w:rsid w:val="00F87BC1"/>
    <w:rsid w:val="00F92E07"/>
    <w:rsid w:val="00FB007C"/>
    <w:rsid w:val="00FB4F3B"/>
    <w:rsid w:val="00FC10A8"/>
    <w:rsid w:val="00FC14FE"/>
    <w:rsid w:val="00FC2D6C"/>
    <w:rsid w:val="00FD2A2C"/>
    <w:rsid w:val="00FD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A21D9C2"/>
  <w15:docId w15:val="{73C3865F-539D-4043-A3EA-2FDBE0A0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1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685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86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8C6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C1BCC"/>
    <w:pPr>
      <w:keepNext/>
      <w:keepLines/>
      <w:spacing w:after="120" w:line="240" w:lineRule="auto"/>
      <w:ind w:left="360"/>
      <w:outlineLvl w:val="2"/>
    </w:pPr>
    <w:rPr>
      <w:rFonts w:asciiTheme="majorHAnsi" w:eastAsiaTheme="minorHAnsi" w:hAnsiTheme="majorHAnsi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386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68C6D" w:themeColor="accent1"/>
    </w:rPr>
  </w:style>
  <w:style w:type="paragraph" w:styleId="Heading5">
    <w:name w:val="heading 5"/>
    <w:basedOn w:val="Normal"/>
    <w:next w:val="BodyText"/>
    <w:link w:val="Heading5Char"/>
    <w:autoRedefine/>
    <w:unhideWhenUsed/>
    <w:qFormat/>
    <w:rsid w:val="003867F6"/>
    <w:pPr>
      <w:keepNext/>
      <w:keepLines/>
      <w:spacing w:after="120" w:line="240" w:lineRule="auto"/>
      <w:ind w:left="-180"/>
      <w:outlineLvl w:val="4"/>
    </w:pPr>
    <w:rPr>
      <w:rFonts w:asciiTheme="majorHAnsi" w:eastAsiaTheme="majorEastAsia" w:hAnsiTheme="majorHAnsi" w:cstheme="majorBidi"/>
      <w:b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735B66"/>
    <w:pPr>
      <w:keepNext/>
      <w:widowControl w:val="0"/>
      <w:tabs>
        <w:tab w:val="num" w:pos="1152"/>
      </w:tabs>
      <w:autoSpaceDE w:val="0"/>
      <w:autoSpaceDN w:val="0"/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735B6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735B66"/>
    <w:pPr>
      <w:keepNext/>
      <w:widowControl w:val="0"/>
      <w:tabs>
        <w:tab w:val="num" w:pos="1440"/>
      </w:tabs>
      <w:autoSpaceDE w:val="0"/>
      <w:autoSpaceDN w:val="0"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35B66"/>
    <w:pPr>
      <w:keepNext/>
      <w:widowControl w:val="0"/>
      <w:tabs>
        <w:tab w:val="num" w:pos="1584"/>
      </w:tabs>
      <w:autoSpaceDE w:val="0"/>
      <w:autoSpaceDN w:val="0"/>
      <w:spacing w:after="0" w:line="24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55F"/>
    <w:rPr>
      <w:rFonts w:asciiTheme="majorHAnsi" w:eastAsiaTheme="majorEastAsia" w:hAnsiTheme="majorHAnsi" w:cstheme="majorBidi"/>
      <w:b/>
      <w:bCs/>
      <w:color w:val="70685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867F6"/>
    <w:rPr>
      <w:rFonts w:asciiTheme="majorHAnsi" w:eastAsiaTheme="majorEastAsia" w:hAnsiTheme="majorHAnsi" w:cstheme="majorBidi"/>
      <w:b/>
      <w:bCs/>
      <w:color w:val="968C6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C1BCC"/>
    <w:rPr>
      <w:rFonts w:asciiTheme="majorHAnsi" w:eastAsiaTheme="minorHAnsi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rsid w:val="003867F6"/>
    <w:rPr>
      <w:rFonts w:asciiTheme="majorHAnsi" w:eastAsiaTheme="majorEastAsia" w:hAnsiTheme="majorHAnsi" w:cstheme="majorBidi"/>
      <w:b/>
      <w:bCs/>
      <w:i/>
      <w:iCs/>
      <w:color w:val="968C6D" w:themeColor="accent1"/>
    </w:rPr>
  </w:style>
  <w:style w:type="paragraph" w:styleId="BodyText">
    <w:name w:val="Body Text"/>
    <w:aliases w:val="Body Text2"/>
    <w:basedOn w:val="Normal"/>
    <w:link w:val="BodyTextChar"/>
    <w:unhideWhenUsed/>
    <w:qFormat/>
    <w:rsid w:val="003867F6"/>
    <w:pPr>
      <w:spacing w:after="240" w:line="240" w:lineRule="atLeast"/>
    </w:pPr>
    <w:rPr>
      <w:rFonts w:ascii="Georgia" w:eastAsiaTheme="minorHAnsi" w:hAnsi="Georgia"/>
      <w:b/>
      <w:sz w:val="20"/>
      <w:szCs w:val="20"/>
      <w:lang w:val="en-GB"/>
    </w:rPr>
  </w:style>
  <w:style w:type="character" w:customStyle="1" w:styleId="BodyTextChar">
    <w:name w:val="Body Text Char"/>
    <w:aliases w:val="Body Text2 Char"/>
    <w:basedOn w:val="DefaultParagraphFont"/>
    <w:link w:val="BodyText"/>
    <w:rsid w:val="003867F6"/>
    <w:rPr>
      <w:rFonts w:ascii="Georgia" w:eastAsiaTheme="minorHAnsi" w:hAnsi="Georgia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867F6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paragraph" w:styleId="TOCHeading">
    <w:name w:val="TOC Heading"/>
    <w:basedOn w:val="Normal"/>
    <w:next w:val="Normal"/>
    <w:uiPriority w:val="39"/>
    <w:qFormat/>
    <w:rsid w:val="0089155F"/>
    <w:pPr>
      <w:spacing w:after="480" w:line="560" w:lineRule="atLeast"/>
    </w:pPr>
    <w:rPr>
      <w:rFonts w:ascii="Georgia" w:eastAsia="Arial" w:hAnsi="Georgia" w:cs="Times New Roman"/>
      <w:b/>
      <w:i/>
      <w:kern w:val="28"/>
      <w:sz w:val="48"/>
      <w:szCs w:val="66"/>
      <w:lang w:val="en-GB"/>
    </w:rPr>
  </w:style>
  <w:style w:type="paragraph" w:customStyle="1" w:styleId="BISPTableBody">
    <w:name w:val="BISP Table Body"/>
    <w:basedOn w:val="Normal"/>
    <w:semiHidden/>
    <w:rsid w:val="0089155F"/>
    <w:pPr>
      <w:spacing w:before="60" w:after="60" w:line="360" w:lineRule="auto"/>
    </w:pPr>
    <w:rPr>
      <w:rFonts w:ascii="Trebuchet MS" w:eastAsia="Times New Roman" w:hAnsi="Trebuchet MS" w:cs="Times New Roman"/>
      <w:color w:val="000000"/>
      <w:sz w:val="20"/>
      <w:szCs w:val="20"/>
      <w:lang w:val="en-GB"/>
    </w:rPr>
  </w:style>
  <w:style w:type="paragraph" w:customStyle="1" w:styleId="BISPTableHeading">
    <w:name w:val="BISP Table Heading"/>
    <w:basedOn w:val="Normal"/>
    <w:semiHidden/>
    <w:rsid w:val="0089155F"/>
    <w:pPr>
      <w:spacing w:before="60" w:after="60" w:line="240" w:lineRule="auto"/>
    </w:pPr>
    <w:rPr>
      <w:rFonts w:ascii="Trebuchet MS" w:eastAsia="Times New Roman" w:hAnsi="Trebuchet MS" w:cs="Times New Roman"/>
      <w:b/>
      <w:color w:val="000000"/>
      <w:sz w:val="20"/>
      <w:szCs w:val="20"/>
      <w:lang w:val="en-GB"/>
    </w:rPr>
  </w:style>
  <w:style w:type="paragraph" w:customStyle="1" w:styleId="BhartiAirtelDocumentControl">
    <w:name w:val="Bharti Airtel Document Control"/>
    <w:basedOn w:val="Normal"/>
    <w:link w:val="BhartiAirtelDocumentControlChar"/>
    <w:rsid w:val="0089155F"/>
    <w:pPr>
      <w:spacing w:before="120" w:after="120" w:line="360" w:lineRule="auto"/>
    </w:pPr>
    <w:rPr>
      <w:rFonts w:ascii="Trebuchet MS" w:eastAsia="Times New Roman" w:hAnsi="Trebuchet MS" w:cs="Times New Roman"/>
      <w:b/>
      <w:szCs w:val="20"/>
      <w:lang w:val="en-GB"/>
    </w:rPr>
  </w:style>
  <w:style w:type="character" w:customStyle="1" w:styleId="BhartiAirtelDocumentControlChar">
    <w:name w:val="Bharti Airtel Document Control Char"/>
    <w:basedOn w:val="DefaultParagraphFont"/>
    <w:link w:val="BhartiAirtelDocumentControl"/>
    <w:rsid w:val="00326005"/>
    <w:rPr>
      <w:rFonts w:ascii="Trebuchet MS" w:eastAsia="Times New Roman" w:hAnsi="Trebuchet MS" w:cs="Times New Roman"/>
      <w:b/>
      <w:szCs w:val="20"/>
      <w:lang w:val="en-GB"/>
    </w:rPr>
  </w:style>
  <w:style w:type="paragraph" w:customStyle="1" w:styleId="BodyText1">
    <w:name w:val="Body Text1"/>
    <w:basedOn w:val="Normal"/>
    <w:link w:val="BodytextChar0"/>
    <w:qFormat/>
    <w:rsid w:val="0089155F"/>
    <w:pPr>
      <w:autoSpaceDE w:val="0"/>
      <w:autoSpaceDN w:val="0"/>
      <w:adjustRightInd w:val="0"/>
      <w:spacing w:after="180" w:line="260" w:lineRule="atLeast"/>
      <w:textAlignment w:val="center"/>
    </w:pPr>
    <w:rPr>
      <w:rFonts w:ascii="Georgia" w:eastAsia="Times New Roman" w:hAnsi="Georgia" w:cs="Georgia"/>
      <w:color w:val="000000"/>
      <w:sz w:val="20"/>
      <w:szCs w:val="20"/>
    </w:rPr>
  </w:style>
  <w:style w:type="character" w:customStyle="1" w:styleId="BodytextChar0">
    <w:name w:val="Body text Char"/>
    <w:basedOn w:val="DefaultParagraphFont"/>
    <w:link w:val="BodyText1"/>
    <w:locked/>
    <w:rsid w:val="0089155F"/>
    <w:rPr>
      <w:rFonts w:ascii="Georgia" w:eastAsia="Times New Roman" w:hAnsi="Georgia" w:cs="Georgia"/>
      <w:color w:val="000000"/>
      <w:sz w:val="20"/>
      <w:szCs w:val="20"/>
    </w:rPr>
  </w:style>
  <w:style w:type="paragraph" w:styleId="Header">
    <w:name w:val="header"/>
    <w:aliases w:val="1 (not to be included in TOC),Cover Page,*Header,ho,header odd,first,Header - HPS Document"/>
    <w:basedOn w:val="Normal"/>
    <w:link w:val="HeaderChar"/>
    <w:unhideWhenUsed/>
    <w:rsid w:val="0089155F"/>
    <w:pPr>
      <w:tabs>
        <w:tab w:val="center" w:pos="4680"/>
        <w:tab w:val="right" w:pos="9360"/>
      </w:tabs>
      <w:spacing w:after="0" w:line="240" w:lineRule="auto"/>
    </w:pPr>
    <w:rPr>
      <w:rFonts w:ascii="Georgia" w:eastAsia="Times New Roman" w:hAnsi="Georgia" w:cs="Times New Roman"/>
      <w:color w:val="000000"/>
      <w:sz w:val="20"/>
      <w:szCs w:val="21"/>
      <w:lang w:val="en-GB"/>
    </w:rPr>
  </w:style>
  <w:style w:type="character" w:customStyle="1" w:styleId="HeaderChar">
    <w:name w:val="Header Char"/>
    <w:aliases w:val="1 (not to be included in TOC) Char,Cover Page Char,*Header Char,ho Char,header odd Char,first Char,Header - HPS Document Char"/>
    <w:basedOn w:val="DefaultParagraphFont"/>
    <w:link w:val="Header"/>
    <w:rsid w:val="0089155F"/>
    <w:rPr>
      <w:rFonts w:ascii="Georgia" w:eastAsia="Times New Roman" w:hAnsi="Georgia" w:cs="Times New Roman"/>
      <w:color w:val="000000"/>
      <w:sz w:val="20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155F"/>
    <w:pPr>
      <w:tabs>
        <w:tab w:val="center" w:pos="4680"/>
        <w:tab w:val="right" w:pos="9360"/>
      </w:tabs>
      <w:spacing w:after="0" w:line="240" w:lineRule="auto"/>
    </w:pPr>
    <w:rPr>
      <w:rFonts w:ascii="Georgia" w:eastAsia="Times New Roman" w:hAnsi="Georgia" w:cs="Times New Roman"/>
      <w:color w:val="000000"/>
      <w:sz w:val="20"/>
      <w:szCs w:val="21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9155F"/>
    <w:rPr>
      <w:rFonts w:ascii="Georgia" w:eastAsia="Times New Roman" w:hAnsi="Georgia" w:cs="Times New Roman"/>
      <w:color w:val="000000"/>
      <w:sz w:val="20"/>
      <w:szCs w:val="21"/>
      <w:lang w:val="en-GB"/>
    </w:rPr>
  </w:style>
  <w:style w:type="paragraph" w:customStyle="1" w:styleId="Dividerpage">
    <w:name w:val="Divider page"/>
    <w:rsid w:val="0089155F"/>
    <w:pPr>
      <w:spacing w:after="240" w:line="720" w:lineRule="atLeast"/>
      <w:suppressOverlap/>
    </w:pPr>
    <w:rPr>
      <w:rFonts w:ascii="Georgia" w:eastAsia="Arial" w:hAnsi="Georgia" w:cs="Times New Roman"/>
      <w:b/>
      <w:i/>
      <w:noProof/>
      <w:color w:val="FFFFFF"/>
      <w:kern w:val="28"/>
      <w:sz w:val="72"/>
      <w:szCs w:val="66"/>
      <w:lang w:eastAsia="en-GB"/>
    </w:rPr>
  </w:style>
  <w:style w:type="table" w:styleId="TableGrid">
    <w:name w:val="Table Grid"/>
    <w:basedOn w:val="TableNormal"/>
    <w:rsid w:val="0089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89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9155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867F6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3867F6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3867F6"/>
    <w:rPr>
      <w:color w:val="968C6D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867F6"/>
    <w:pPr>
      <w:spacing w:after="240" w:line="240" w:lineRule="atLeast"/>
      <w:ind w:left="720"/>
      <w:contextualSpacing/>
    </w:pPr>
    <w:rPr>
      <w:rFonts w:ascii="Georgia" w:eastAsiaTheme="minorHAnsi" w:hAnsi="Georgia"/>
      <w:sz w:val="20"/>
      <w:szCs w:val="20"/>
      <w:lang w:val="en-GB"/>
    </w:rPr>
  </w:style>
  <w:style w:type="paragraph" w:customStyle="1" w:styleId="Tablespaced">
    <w:name w:val="Table spaced"/>
    <w:basedOn w:val="Normal"/>
    <w:rsid w:val="003867F6"/>
    <w:pPr>
      <w:tabs>
        <w:tab w:val="left" w:pos="241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4D0A3C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85F2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D7496"/>
    <w:pPr>
      <w:spacing w:after="100"/>
    </w:pPr>
  </w:style>
  <w:style w:type="paragraph" w:customStyle="1" w:styleId="Bhartiheading3">
    <w:name w:val="Bharti_heading 3"/>
    <w:basedOn w:val="Heading3"/>
    <w:link w:val="Bhartiheading3CharChar"/>
    <w:rsid w:val="008D7496"/>
    <w:pPr>
      <w:keepLines w:val="0"/>
      <w:numPr>
        <w:ilvl w:val="2"/>
        <w:numId w:val="2"/>
      </w:numPr>
      <w:tabs>
        <w:tab w:val="left" w:pos="900"/>
      </w:tabs>
      <w:autoSpaceDE w:val="0"/>
      <w:autoSpaceDN w:val="0"/>
      <w:adjustRightInd w:val="0"/>
      <w:spacing w:before="120" w:line="360" w:lineRule="auto"/>
    </w:pPr>
    <w:rPr>
      <w:rFonts w:ascii="Trebuchet MS" w:eastAsia="Times New Roman" w:hAnsi="Trebuchet MS" w:cs="Times New Roman"/>
      <w:bCs/>
      <w:color w:val="000080"/>
      <w:lang w:val="en-GB" w:bidi="en-US"/>
    </w:rPr>
  </w:style>
  <w:style w:type="character" w:customStyle="1" w:styleId="Bhartiheading3CharChar">
    <w:name w:val="Bharti_heading 3 Char Char"/>
    <w:basedOn w:val="Heading3Char"/>
    <w:link w:val="Bhartiheading3"/>
    <w:rsid w:val="0083315E"/>
    <w:rPr>
      <w:rFonts w:ascii="Trebuchet MS" w:eastAsia="Times New Roman" w:hAnsi="Trebuchet MS" w:cs="Times New Roman"/>
      <w:b/>
      <w:bCs/>
      <w:color w:val="000080"/>
      <w:lang w:val="en-GB" w:bidi="en-US"/>
    </w:rPr>
  </w:style>
  <w:style w:type="paragraph" w:customStyle="1" w:styleId="Bhartiheading1">
    <w:name w:val="Bharti_heading 1"/>
    <w:basedOn w:val="Heading1"/>
    <w:link w:val="Bhartiheading1CharChar"/>
    <w:rsid w:val="008D7496"/>
    <w:pPr>
      <w:keepLines w:val="0"/>
      <w:tabs>
        <w:tab w:val="num" w:pos="360"/>
      </w:tabs>
      <w:spacing w:before="60" w:after="60" w:line="360" w:lineRule="auto"/>
      <w:ind w:left="360" w:hanging="360"/>
    </w:pPr>
    <w:rPr>
      <w:rFonts w:ascii="Trebuchet MS" w:eastAsia="Times New Roman" w:hAnsi="Trebuchet MS" w:cs="Arial"/>
      <w:color w:val="000080"/>
      <w:kern w:val="32"/>
      <w:lang w:val="fr-FR" w:bidi="en-US"/>
    </w:rPr>
  </w:style>
  <w:style w:type="character" w:customStyle="1" w:styleId="Bhartiheading1CharChar">
    <w:name w:val="Bharti_heading 1 Char Char"/>
    <w:basedOn w:val="Heading1Char"/>
    <w:link w:val="Bhartiheading1"/>
    <w:rsid w:val="0083315E"/>
    <w:rPr>
      <w:rFonts w:ascii="Trebuchet MS" w:eastAsia="Times New Roman" w:hAnsi="Trebuchet MS" w:cs="Arial"/>
      <w:b/>
      <w:bCs/>
      <w:color w:val="000080"/>
      <w:kern w:val="32"/>
      <w:sz w:val="28"/>
      <w:szCs w:val="28"/>
      <w:lang w:val="fr-FR" w:bidi="en-US"/>
    </w:rPr>
  </w:style>
  <w:style w:type="paragraph" w:customStyle="1" w:styleId="BhartiHeading4">
    <w:name w:val="Bharti_Heading4"/>
    <w:basedOn w:val="Heading4"/>
    <w:link w:val="BhartiHeading4Char"/>
    <w:rsid w:val="008D7496"/>
    <w:pPr>
      <w:keepLines w:val="0"/>
      <w:numPr>
        <w:ilvl w:val="3"/>
        <w:numId w:val="2"/>
      </w:numPr>
      <w:tabs>
        <w:tab w:val="left" w:pos="1080"/>
      </w:tabs>
      <w:spacing w:before="60" w:after="60" w:line="360" w:lineRule="auto"/>
    </w:pPr>
    <w:rPr>
      <w:rFonts w:ascii="Trebuchet MS" w:eastAsia="Times New Roman" w:hAnsi="Trebuchet MS" w:cs="Times New Roman"/>
      <w:i w:val="0"/>
      <w:iCs w:val="0"/>
      <w:color w:val="000080"/>
      <w:sz w:val="20"/>
      <w:szCs w:val="28"/>
      <w:lang w:val="en-GB" w:bidi="en-US"/>
    </w:rPr>
  </w:style>
  <w:style w:type="paragraph" w:styleId="CommentText">
    <w:name w:val="annotation text"/>
    <w:basedOn w:val="Normal"/>
    <w:link w:val="CommentTextChar"/>
    <w:semiHidden/>
    <w:rsid w:val="00075F9E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 w:bidi="en-US"/>
    </w:rPr>
  </w:style>
  <w:style w:type="character" w:customStyle="1" w:styleId="CommentTextChar">
    <w:name w:val="Comment Text Char"/>
    <w:basedOn w:val="DefaultParagraphFont"/>
    <w:link w:val="CommentText"/>
    <w:semiHidden/>
    <w:rsid w:val="00075F9E"/>
    <w:rPr>
      <w:rFonts w:ascii="Verdana" w:eastAsia="Times New Roman" w:hAnsi="Verdana" w:cs="Times New Roman"/>
      <w:sz w:val="20"/>
      <w:szCs w:val="20"/>
      <w:lang w:val="en-GB" w:bidi="en-US"/>
    </w:rPr>
  </w:style>
  <w:style w:type="character" w:styleId="CommentReference">
    <w:name w:val="annotation reference"/>
    <w:basedOn w:val="DefaultParagraphFont"/>
    <w:semiHidden/>
    <w:rsid w:val="00075F9E"/>
    <w:rPr>
      <w:sz w:val="16"/>
      <w:szCs w:val="16"/>
    </w:rPr>
  </w:style>
  <w:style w:type="paragraph" w:customStyle="1" w:styleId="Bhartiheading2">
    <w:name w:val="Bharti_heading 2"/>
    <w:basedOn w:val="Heading2"/>
    <w:link w:val="Bhartiheading2CharChar"/>
    <w:rsid w:val="0083315E"/>
    <w:pPr>
      <w:keepLines w:val="0"/>
      <w:tabs>
        <w:tab w:val="num" w:pos="0"/>
      </w:tabs>
      <w:spacing w:before="60" w:after="60" w:line="360" w:lineRule="auto"/>
    </w:pPr>
    <w:rPr>
      <w:rFonts w:ascii="Trebuchet MS" w:eastAsia="Times New Roman" w:hAnsi="Trebuchet MS" w:cs="Arial"/>
      <w:iCs/>
      <w:color w:val="000080"/>
      <w:lang w:val="en-GB"/>
    </w:rPr>
  </w:style>
  <w:style w:type="character" w:customStyle="1" w:styleId="Bhartiheading2CharChar">
    <w:name w:val="Bharti_heading 2 Char Char"/>
    <w:basedOn w:val="DefaultParagraphFont"/>
    <w:link w:val="Bhartiheading2"/>
    <w:rsid w:val="0083315E"/>
    <w:rPr>
      <w:rFonts w:ascii="Trebuchet MS" w:eastAsia="Times New Roman" w:hAnsi="Trebuchet MS" w:cs="Arial"/>
      <w:b/>
      <w:bCs/>
      <w:iCs/>
      <w:color w:val="000080"/>
      <w:sz w:val="26"/>
      <w:szCs w:val="26"/>
      <w:lang w:val="en-GB"/>
    </w:rPr>
  </w:style>
  <w:style w:type="paragraph" w:customStyle="1" w:styleId="BhartiAirtelBodyText">
    <w:name w:val="Bharti Airtel Body Text"/>
    <w:basedOn w:val="Normal"/>
    <w:link w:val="BhartiAirtelBodyTextChar"/>
    <w:qFormat/>
    <w:rsid w:val="0083315E"/>
    <w:pPr>
      <w:spacing w:before="120" w:after="120" w:line="360" w:lineRule="auto"/>
      <w:jc w:val="both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hartiAirtelBodyTextChar">
    <w:name w:val="Bharti Airtel Body Text Char"/>
    <w:basedOn w:val="DefaultParagraphFont"/>
    <w:link w:val="BhartiAirtelBodyText"/>
    <w:rsid w:val="0083315E"/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hartiAirtelTableBodyChar">
    <w:name w:val="Bharti Airtel Table Body Char"/>
    <w:basedOn w:val="DefaultParagraphFont"/>
    <w:link w:val="BhartiAirtelTableBody"/>
    <w:rsid w:val="0083315E"/>
    <w:rPr>
      <w:rFonts w:ascii="Trebuchet MS" w:hAnsi="Trebuchet MS" w:cs="Arial"/>
      <w:color w:val="000000"/>
      <w:lang w:val="en-IN"/>
    </w:rPr>
  </w:style>
  <w:style w:type="paragraph" w:customStyle="1" w:styleId="BhartiAirtelTableBody">
    <w:name w:val="Bharti Airtel Table Body"/>
    <w:basedOn w:val="BhartiAirtelBodyText"/>
    <w:link w:val="BhartiAirtelTableBodyChar"/>
    <w:rsid w:val="0083315E"/>
    <w:pPr>
      <w:spacing w:before="60" w:after="60" w:line="240" w:lineRule="auto"/>
    </w:pPr>
    <w:rPr>
      <w:rFonts w:eastAsiaTheme="minorEastAsia" w:cs="Arial"/>
      <w:color w:val="000000"/>
      <w:sz w:val="22"/>
      <w:szCs w:val="22"/>
      <w:lang w:val="en-IN"/>
    </w:rPr>
  </w:style>
  <w:style w:type="paragraph" w:customStyle="1" w:styleId="BhartiIndex">
    <w:name w:val="Bharti Index"/>
    <w:basedOn w:val="Index1"/>
    <w:rsid w:val="00326005"/>
    <w:pPr>
      <w:spacing w:before="120" w:after="120" w:line="360" w:lineRule="auto"/>
      <w:ind w:left="0" w:firstLine="0"/>
      <w:jc w:val="center"/>
    </w:pPr>
    <w:rPr>
      <w:rFonts w:ascii="Trebuchet MS" w:hAnsi="Trebuchet MS"/>
      <w:b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Index1">
    <w:name w:val="index 1"/>
    <w:basedOn w:val="Normal"/>
    <w:next w:val="Normal"/>
    <w:autoRedefine/>
    <w:semiHidden/>
    <w:rsid w:val="00326005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tyleBhartiAirtelTitleNotBold">
    <w:name w:val="Style Bharti Airtel Title + Not Bold"/>
    <w:basedOn w:val="Normal"/>
    <w:semiHidden/>
    <w:rsid w:val="00326005"/>
    <w:pPr>
      <w:tabs>
        <w:tab w:val="left" w:pos="3840"/>
      </w:tabs>
      <w:spacing w:before="240" w:after="60" w:line="240" w:lineRule="auto"/>
      <w:jc w:val="center"/>
      <w:outlineLvl w:val="0"/>
    </w:pPr>
    <w:rPr>
      <w:rFonts w:ascii="Arial" w:eastAsia="Times New Roman" w:hAnsi="Arial" w:cs="Arial"/>
      <w:color w:val="000080"/>
      <w:kern w:val="28"/>
      <w:sz w:val="40"/>
      <w:szCs w:val="40"/>
      <w:lang w:val="en-GB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BhartiAirtelTableHeading">
    <w:name w:val="Bharti Airtel Table Heading"/>
    <w:basedOn w:val="BlockText"/>
    <w:semiHidden/>
    <w:rsid w:val="00326005"/>
    <w:pPr>
      <w:spacing w:after="0"/>
      <w:ind w:left="0" w:right="0"/>
      <w:jc w:val="center"/>
    </w:pPr>
    <w:rPr>
      <w:rFonts w:ascii="Trebuchet MS" w:hAnsi="Trebuchet MS"/>
      <w:b/>
      <w:sz w:val="20"/>
      <w:szCs w:val="20"/>
    </w:rPr>
  </w:style>
  <w:style w:type="paragraph" w:styleId="BlockText">
    <w:name w:val="Block Text"/>
    <w:basedOn w:val="Normal"/>
    <w:semiHidden/>
    <w:rsid w:val="00326005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BISPHeader">
    <w:name w:val="BISP Header"/>
    <w:basedOn w:val="Normal"/>
    <w:semiHidden/>
    <w:rsid w:val="00326005"/>
    <w:pPr>
      <w:spacing w:before="60" w:after="60" w:line="240" w:lineRule="auto"/>
    </w:pPr>
    <w:rPr>
      <w:rFonts w:ascii="Trebuchet MS" w:eastAsia="Times New Roman" w:hAnsi="Trebuchet MS" w:cs="Times New Roman"/>
      <w:color w:val="000000"/>
      <w:sz w:val="20"/>
      <w:szCs w:val="20"/>
      <w:lang w:val="en-GB"/>
    </w:rPr>
  </w:style>
  <w:style w:type="paragraph" w:customStyle="1" w:styleId="BhartiAirtelTitle">
    <w:name w:val="Bharti Airtel Title"/>
    <w:basedOn w:val="Title"/>
    <w:rsid w:val="00326005"/>
    <w:pPr>
      <w:tabs>
        <w:tab w:val="left" w:pos="3840"/>
      </w:tabs>
    </w:pPr>
    <w:rPr>
      <w:color w:val="000080"/>
    </w:rPr>
  </w:style>
  <w:style w:type="paragraph" w:styleId="Title">
    <w:name w:val="Title"/>
    <w:basedOn w:val="Normal"/>
    <w:link w:val="TitleChar"/>
    <w:qFormat/>
    <w:rsid w:val="00326005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326005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customStyle="1" w:styleId="BhartiAirtelTitleSmall">
    <w:name w:val="Bharti Airtel Title Small"/>
    <w:basedOn w:val="BhartiAirtelTitle"/>
    <w:rsid w:val="00326005"/>
    <w:rPr>
      <w:b w:val="0"/>
      <w:sz w:val="28"/>
      <w:szCs w:val="28"/>
    </w:rPr>
  </w:style>
  <w:style w:type="paragraph" w:customStyle="1" w:styleId="BhartiAirtelPolicyTableHeading">
    <w:name w:val="Bharti Airtel Policy Table Heading"/>
    <w:basedOn w:val="Normal"/>
    <w:link w:val="BhartiAirtelPolicyTableHeadingChar"/>
    <w:semiHidden/>
    <w:rsid w:val="00326005"/>
    <w:pPr>
      <w:spacing w:before="120" w:after="120" w:line="360" w:lineRule="auto"/>
    </w:pPr>
    <w:rPr>
      <w:rFonts w:ascii="Trebuchet MS" w:eastAsia="Times New Roman" w:hAnsi="Trebuchet MS" w:cs="Times New Roman"/>
      <w:b/>
      <w:sz w:val="20"/>
      <w:szCs w:val="20"/>
      <w:lang w:val="en-GB"/>
    </w:rPr>
  </w:style>
  <w:style w:type="character" w:customStyle="1" w:styleId="BhartiAirtelPolicyTableHeadingChar">
    <w:name w:val="Bharti Airtel Policy Table Heading Char"/>
    <w:basedOn w:val="DefaultParagraphFont"/>
    <w:link w:val="BhartiAirtelPolicyTableHeading"/>
    <w:rsid w:val="00326005"/>
    <w:rPr>
      <w:rFonts w:ascii="Trebuchet MS" w:eastAsia="Times New Roman" w:hAnsi="Trebuchet MS" w:cs="Times New Roman"/>
      <w:b/>
      <w:sz w:val="20"/>
      <w:szCs w:val="20"/>
      <w:lang w:val="en-GB"/>
    </w:rPr>
  </w:style>
  <w:style w:type="paragraph" w:customStyle="1" w:styleId="BhartiAirtelPolicyHeading">
    <w:name w:val="Bharti Airtel Policy Heading"/>
    <w:basedOn w:val="Heading1"/>
    <w:semiHidden/>
    <w:rsid w:val="00326005"/>
    <w:pPr>
      <w:keepLines w:val="0"/>
      <w:tabs>
        <w:tab w:val="num" w:pos="432"/>
      </w:tabs>
      <w:spacing w:before="120" w:after="120" w:line="360" w:lineRule="auto"/>
      <w:ind w:left="432" w:hanging="432"/>
    </w:pPr>
    <w:rPr>
      <w:rFonts w:ascii="Trebuchet MS" w:eastAsia="Times New Roman" w:hAnsi="Trebuchet MS" w:cs="Arial"/>
      <w:color w:val="000080"/>
      <w:kern w:val="32"/>
      <w:sz w:val="24"/>
      <w:szCs w:val="24"/>
      <w:lang w:val="en-GB"/>
    </w:rPr>
  </w:style>
  <w:style w:type="paragraph" w:customStyle="1" w:styleId="BhartiAirtelPolicyHeading2">
    <w:name w:val="Bharti Airtel Policy Heading 2"/>
    <w:basedOn w:val="Heading2"/>
    <w:semiHidden/>
    <w:rsid w:val="00326005"/>
    <w:pPr>
      <w:keepLines w:val="0"/>
      <w:tabs>
        <w:tab w:val="num" w:pos="0"/>
      </w:tabs>
      <w:spacing w:before="120" w:after="120" w:line="360" w:lineRule="auto"/>
    </w:pPr>
    <w:rPr>
      <w:rFonts w:ascii="Trebuchet MS" w:eastAsia="Times New Roman" w:hAnsi="Trebuchet MS" w:cs="Arial"/>
      <w:iCs/>
      <w:color w:val="00008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26005"/>
    <w:rPr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semiHidden/>
    <w:rsid w:val="00326005"/>
    <w:rPr>
      <w:rFonts w:ascii="Verdana" w:eastAsia="Times New Roman" w:hAnsi="Verdana" w:cs="Times New Roman"/>
      <w:b/>
      <w:bCs/>
      <w:sz w:val="20"/>
      <w:szCs w:val="20"/>
      <w:lang w:val="en-GB" w:bidi="en-US"/>
    </w:rPr>
  </w:style>
  <w:style w:type="paragraph" w:customStyle="1" w:styleId="BhartiTermsDefinitions">
    <w:name w:val="Bharti_Terms_Definitions"/>
    <w:basedOn w:val="Caption"/>
    <w:semiHidden/>
    <w:rsid w:val="00326005"/>
    <w:pPr>
      <w:spacing w:before="120" w:after="120" w:line="360" w:lineRule="auto"/>
      <w:jc w:val="center"/>
    </w:pPr>
    <w:rPr>
      <w:rFonts w:ascii="Trebuchet MS" w:hAnsi="Trebuchet MS" w:cs="Tahoma"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32600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PHeading2">
    <w:name w:val="PHeading2"/>
    <w:basedOn w:val="Normal"/>
    <w:semiHidden/>
    <w:rsid w:val="00326005"/>
    <w:pPr>
      <w:tabs>
        <w:tab w:val="num" w:pos="432"/>
      </w:tabs>
      <w:spacing w:before="120" w:after="120" w:line="360" w:lineRule="auto"/>
      <w:ind w:left="432" w:hanging="432"/>
      <w:jc w:val="both"/>
      <w:outlineLvl w:val="0"/>
    </w:pPr>
    <w:rPr>
      <w:rFonts w:ascii="Arial" w:eastAsia="Times New Roman" w:hAnsi="Arial" w:cs="Arial"/>
      <w:b/>
      <w:sz w:val="24"/>
      <w:szCs w:val="24"/>
    </w:rPr>
  </w:style>
  <w:style w:type="paragraph" w:customStyle="1" w:styleId="PNumberedBody1">
    <w:name w:val="PNumberedBody1"/>
    <w:basedOn w:val="Normal"/>
    <w:semiHidden/>
    <w:rsid w:val="00326005"/>
    <w:pPr>
      <w:tabs>
        <w:tab w:val="num" w:pos="576"/>
      </w:tabs>
      <w:spacing w:before="120" w:after="120" w:line="360" w:lineRule="auto"/>
      <w:ind w:left="576" w:hanging="576"/>
      <w:jc w:val="both"/>
      <w:outlineLvl w:val="1"/>
    </w:pPr>
    <w:rPr>
      <w:rFonts w:ascii="Verdana" w:eastAsia="Times New Roman" w:hAnsi="Verdana" w:cs="Times New Roman"/>
      <w:sz w:val="20"/>
      <w:szCs w:val="24"/>
    </w:rPr>
  </w:style>
  <w:style w:type="paragraph" w:customStyle="1" w:styleId="PBulletedBody1">
    <w:name w:val="PBulletedBody1"/>
    <w:basedOn w:val="Normal"/>
    <w:semiHidden/>
    <w:rsid w:val="00326005"/>
    <w:pPr>
      <w:tabs>
        <w:tab w:val="num" w:pos="-144"/>
      </w:tabs>
      <w:spacing w:before="120" w:after="120" w:line="360" w:lineRule="auto"/>
      <w:ind w:left="1800" w:hanging="360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32600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6005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326005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6005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6005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32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326005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ocumentOrganisation">
    <w:name w:val="Document Organisation"/>
    <w:basedOn w:val="BodyText"/>
    <w:rsid w:val="00326005"/>
    <w:pPr>
      <w:numPr>
        <w:numId w:val="3"/>
      </w:numPr>
      <w:spacing w:before="120" w:after="120" w:line="240" w:lineRule="auto"/>
    </w:pPr>
    <w:rPr>
      <w:rFonts w:ascii="Trebuchet MS" w:eastAsia="Times New Roman" w:hAnsi="Trebuchet MS" w:cs="Times New Roman"/>
      <w:sz w:val="22"/>
      <w:szCs w:val="22"/>
    </w:rPr>
  </w:style>
  <w:style w:type="paragraph" w:customStyle="1" w:styleId="Char">
    <w:name w:val="Char"/>
    <w:basedOn w:val="Normal"/>
    <w:semiHidden/>
    <w:rsid w:val="00326005"/>
    <w:pPr>
      <w:spacing w:after="160" w:line="240" w:lineRule="exact"/>
    </w:pPr>
    <w:rPr>
      <w:rFonts w:ascii="Verdana" w:eastAsia="SimSun" w:hAnsi="Verdana" w:cs="Times New Roman"/>
      <w:sz w:val="20"/>
      <w:szCs w:val="20"/>
      <w:lang w:val="en-GB" w:eastAsia="zh-CN"/>
    </w:rPr>
  </w:style>
  <w:style w:type="paragraph" w:customStyle="1" w:styleId="Sectionheader3">
    <w:name w:val="Section header 3"/>
    <w:basedOn w:val="Normal"/>
    <w:next w:val="Normal"/>
    <w:link w:val="Sectionheader3Char"/>
    <w:autoRedefine/>
    <w:rsid w:val="00326005"/>
    <w:pPr>
      <w:spacing w:before="130" w:after="130" w:line="260" w:lineRule="atLeast"/>
    </w:pPr>
    <w:rPr>
      <w:rFonts w:ascii="Trebuchet MS" w:eastAsia="Times New Roman" w:hAnsi="Trebuchet MS" w:cs="Times New Roman"/>
      <w:i/>
      <w:color w:val="000080"/>
      <w:sz w:val="20"/>
      <w:szCs w:val="20"/>
    </w:rPr>
  </w:style>
  <w:style w:type="character" w:customStyle="1" w:styleId="Sectionheader3Char">
    <w:name w:val="Section header 3 Char"/>
    <w:link w:val="Sectionheader3"/>
    <w:rsid w:val="00326005"/>
    <w:rPr>
      <w:rFonts w:ascii="Trebuchet MS" w:eastAsia="Times New Roman" w:hAnsi="Trebuchet MS" w:cs="Times New Roman"/>
      <w:i/>
      <w:color w:val="000080"/>
      <w:sz w:val="20"/>
      <w:szCs w:val="20"/>
    </w:rPr>
  </w:style>
  <w:style w:type="character" w:customStyle="1" w:styleId="Bhartiheading2Char">
    <w:name w:val="Bharti_heading 2 Char"/>
    <w:basedOn w:val="DefaultParagraphFont"/>
    <w:rsid w:val="00326005"/>
    <w:rPr>
      <w:rFonts w:ascii="Trebuchet MS" w:hAnsi="Trebuchet MS" w:cs="Arial"/>
      <w:b/>
      <w:bCs/>
      <w:iCs/>
      <w:color w:val="000080"/>
      <w:sz w:val="26"/>
      <w:szCs w:val="26"/>
      <w:lang w:val="en-GB" w:eastAsia="en-US" w:bidi="ar-SA"/>
    </w:rPr>
  </w:style>
  <w:style w:type="paragraph" w:styleId="ListBullet5">
    <w:name w:val="List Bullet 5"/>
    <w:basedOn w:val="Normal"/>
    <w:autoRedefine/>
    <w:rsid w:val="00326005"/>
    <w:pPr>
      <w:numPr>
        <w:numId w:val="4"/>
      </w:numPr>
      <w:tabs>
        <w:tab w:val="clear" w:pos="720"/>
        <w:tab w:val="num" w:pos="1492"/>
      </w:tabs>
      <w:spacing w:after="0" w:line="240" w:lineRule="auto"/>
      <w:ind w:left="1492"/>
    </w:pPr>
    <w:rPr>
      <w:rFonts w:ascii="Verdana" w:eastAsia="Times New Roman" w:hAnsi="Verdana" w:cs="Times New Roman"/>
      <w:szCs w:val="20"/>
      <w:lang w:val="en-GB"/>
    </w:rPr>
  </w:style>
  <w:style w:type="paragraph" w:styleId="ListNumber2">
    <w:name w:val="List Number 2"/>
    <w:basedOn w:val="Normal"/>
    <w:rsid w:val="00326005"/>
    <w:pPr>
      <w:tabs>
        <w:tab w:val="num" w:pos="643"/>
        <w:tab w:val="num" w:pos="1440"/>
      </w:tabs>
      <w:spacing w:after="0" w:line="240" w:lineRule="auto"/>
      <w:ind w:left="643" w:hanging="360"/>
    </w:pPr>
    <w:rPr>
      <w:rFonts w:ascii="Verdana" w:eastAsia="Times New Roman" w:hAnsi="Verdana" w:cs="Times New Roman"/>
      <w:szCs w:val="20"/>
      <w:lang w:val="en-GB"/>
    </w:rPr>
  </w:style>
  <w:style w:type="paragraph" w:styleId="ListNumber3">
    <w:name w:val="List Number 3"/>
    <w:basedOn w:val="Normal"/>
    <w:rsid w:val="00326005"/>
    <w:pPr>
      <w:numPr>
        <w:numId w:val="5"/>
      </w:numPr>
      <w:tabs>
        <w:tab w:val="clear" w:pos="1800"/>
      </w:tabs>
      <w:spacing w:after="0" w:line="240" w:lineRule="auto"/>
      <w:ind w:left="0" w:firstLine="0"/>
    </w:pPr>
    <w:rPr>
      <w:rFonts w:ascii="Verdana" w:eastAsia="Times New Roman" w:hAnsi="Verdana" w:cs="Times New Roman"/>
      <w:szCs w:val="20"/>
      <w:lang w:val="en-GB"/>
    </w:rPr>
  </w:style>
  <w:style w:type="paragraph" w:customStyle="1" w:styleId="BulletSpaced">
    <w:name w:val="Bullet Spaced"/>
    <w:basedOn w:val="Normal"/>
    <w:rsid w:val="00326005"/>
    <w:pPr>
      <w:tabs>
        <w:tab w:val="left" w:pos="851"/>
      </w:tabs>
      <w:spacing w:after="60" w:line="240" w:lineRule="auto"/>
      <w:ind w:left="851"/>
    </w:pPr>
    <w:rPr>
      <w:rFonts w:ascii="Verdana" w:eastAsia="Times New Roman" w:hAnsi="Verdana" w:cs="Times New Roman"/>
      <w:szCs w:val="20"/>
      <w:lang w:val="en-GB"/>
    </w:rPr>
  </w:style>
  <w:style w:type="paragraph" w:styleId="BodyText2">
    <w:name w:val="Body Text 2"/>
    <w:basedOn w:val="Normal"/>
    <w:link w:val="BodyText2Char"/>
    <w:rsid w:val="0032600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32600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4">
    <w:name w:val="H4"/>
    <w:basedOn w:val="Normal"/>
    <w:next w:val="Normal"/>
    <w:rsid w:val="00326005"/>
    <w:pPr>
      <w:keepNext/>
      <w:autoSpaceDE w:val="0"/>
      <w:autoSpaceDN w:val="0"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326005"/>
  </w:style>
  <w:style w:type="paragraph" w:styleId="NormalWeb">
    <w:name w:val="Normal (Web)"/>
    <w:basedOn w:val="Normal"/>
    <w:uiPriority w:val="99"/>
    <w:rsid w:val="0032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Heading6Char">
    <w:name w:val="Heading 6 Char"/>
    <w:basedOn w:val="DefaultParagraphFont"/>
    <w:link w:val="Heading6"/>
    <w:rsid w:val="00735B66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735B66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735B6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735B6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FootnoteReference">
    <w:name w:val="footnote reference"/>
    <w:basedOn w:val="DefaultParagraphFont"/>
    <w:semiHidden/>
    <w:rsid w:val="00735B66"/>
    <w:rPr>
      <w:rFonts w:cs="Times New Roman"/>
      <w:vertAlign w:val="superscript"/>
    </w:rPr>
  </w:style>
  <w:style w:type="character" w:styleId="FollowedHyperlink">
    <w:name w:val="FollowedHyperlink"/>
    <w:basedOn w:val="DefaultParagraphFont"/>
    <w:semiHidden/>
    <w:rsid w:val="00735B66"/>
    <w:rPr>
      <w:rFonts w:cs="Times New Roman"/>
      <w:color w:val="800080"/>
      <w:u w:val="single"/>
    </w:rPr>
  </w:style>
  <w:style w:type="paragraph" w:customStyle="1" w:styleId="Numbered">
    <w:name w:val="Numbered"/>
    <w:basedOn w:val="Bhartiheading1"/>
    <w:rsid w:val="00735B66"/>
    <w:pPr>
      <w:jc w:val="center"/>
    </w:pPr>
    <w:rPr>
      <w:b w:val="0"/>
      <w:color w:val="auto"/>
      <w:sz w:val="20"/>
      <w:szCs w:val="20"/>
      <w:lang w:bidi="ar-SA"/>
    </w:rPr>
  </w:style>
  <w:style w:type="paragraph" w:customStyle="1" w:styleId="Style2">
    <w:name w:val="Style2"/>
    <w:basedOn w:val="Bhartiheading2"/>
    <w:rsid w:val="00735B66"/>
    <w:pPr>
      <w:tabs>
        <w:tab w:val="clear" w:pos="0"/>
        <w:tab w:val="num" w:pos="576"/>
      </w:tabs>
      <w:ind w:left="576" w:hanging="519"/>
    </w:pPr>
  </w:style>
  <w:style w:type="character" w:customStyle="1" w:styleId="BhartiRomanbullet">
    <w:name w:val="Bharti_Roman_bullet"/>
    <w:rsid w:val="00735B66"/>
  </w:style>
  <w:style w:type="paragraph" w:customStyle="1" w:styleId="Style3">
    <w:name w:val="Style3"/>
    <w:basedOn w:val="Bhartiheading3"/>
    <w:rsid w:val="00735B66"/>
    <w:pPr>
      <w:numPr>
        <w:ilvl w:val="0"/>
        <w:numId w:val="0"/>
      </w:numPr>
      <w:tabs>
        <w:tab w:val="num" w:pos="720"/>
      </w:tabs>
      <w:ind w:left="720" w:hanging="720"/>
    </w:pPr>
    <w:rPr>
      <w:lang w:bidi="ar-SA"/>
    </w:rPr>
  </w:style>
  <w:style w:type="paragraph" w:styleId="BodyTextIndent2">
    <w:name w:val="Body Text Indent 2"/>
    <w:basedOn w:val="Normal"/>
    <w:link w:val="BodyTextIndent2Char"/>
    <w:rsid w:val="00735B66"/>
    <w:pPr>
      <w:widowControl w:val="0"/>
      <w:autoSpaceDE w:val="0"/>
      <w:autoSpaceDN w:val="0"/>
      <w:spacing w:after="12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35B66"/>
    <w:rPr>
      <w:rFonts w:ascii="Times New Roman" w:eastAsia="Times New Roman" w:hAnsi="Times New Roman" w:cs="Times New Roman"/>
      <w:sz w:val="24"/>
      <w:szCs w:val="24"/>
    </w:rPr>
  </w:style>
  <w:style w:type="character" w:customStyle="1" w:styleId="BhartiHeading4Char">
    <w:name w:val="Bharti_Heading4 Char"/>
    <w:basedOn w:val="Heading4Char"/>
    <w:link w:val="BhartiHeading4"/>
    <w:locked/>
    <w:rsid w:val="00735B66"/>
    <w:rPr>
      <w:rFonts w:ascii="Trebuchet MS" w:eastAsia="Times New Roman" w:hAnsi="Trebuchet MS" w:cs="Times New Roman"/>
      <w:b/>
      <w:bCs/>
      <w:i w:val="0"/>
      <w:iCs w:val="0"/>
      <w:color w:val="000080"/>
      <w:sz w:val="20"/>
      <w:szCs w:val="28"/>
      <w:lang w:val="en-GB" w:bidi="en-US"/>
    </w:rPr>
  </w:style>
  <w:style w:type="character" w:customStyle="1" w:styleId="Heading1CharChar">
    <w:name w:val="Heading 1 Char Char"/>
    <w:basedOn w:val="DefaultParagraphFont"/>
    <w:rsid w:val="00735B66"/>
    <w:rPr>
      <w:rFonts w:cs="Times New Roman"/>
      <w:b/>
      <w:bCs/>
      <w:sz w:val="36"/>
      <w:szCs w:val="36"/>
      <w:lang w:val="en-US" w:eastAsia="en-US" w:bidi="ar-SA"/>
    </w:rPr>
  </w:style>
  <w:style w:type="paragraph" w:customStyle="1" w:styleId="FSTop">
    <w:name w:val="FS Top"/>
    <w:basedOn w:val="Normal"/>
    <w:rsid w:val="00735B66"/>
    <w:pPr>
      <w:tabs>
        <w:tab w:val="left" w:pos="9990"/>
        <w:tab w:val="right" w:pos="14310"/>
      </w:tabs>
      <w:spacing w:after="0" w:line="240" w:lineRule="auto"/>
    </w:pPr>
    <w:rPr>
      <w:rFonts w:ascii="AGaramond" w:eastAsia="Times New Roman" w:hAnsi="AGaramond" w:cs="Times New Roman"/>
      <w:caps/>
      <w:sz w:val="24"/>
      <w:szCs w:val="20"/>
    </w:rPr>
  </w:style>
  <w:style w:type="paragraph" w:customStyle="1" w:styleId="Style4">
    <w:name w:val="Style4"/>
    <w:basedOn w:val="BhartiAirtelBodyText"/>
    <w:rsid w:val="00735B66"/>
  </w:style>
  <w:style w:type="paragraph" w:customStyle="1" w:styleId="Style1">
    <w:name w:val="Style1"/>
    <w:basedOn w:val="Normal"/>
    <w:autoRedefine/>
    <w:rsid w:val="00735B6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lose">
    <w:name w:val="Close"/>
    <w:basedOn w:val="Normal"/>
    <w:rsid w:val="00735B66"/>
    <w:pPr>
      <w:keepLines/>
      <w:tabs>
        <w:tab w:val="left" w:pos="567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ActionBullet">
    <w:name w:val="ActionBullet"/>
    <w:basedOn w:val="Normal"/>
    <w:rsid w:val="00735B66"/>
    <w:pPr>
      <w:widowControl w:val="0"/>
      <w:tabs>
        <w:tab w:val="left" w:pos="397"/>
      </w:tabs>
      <w:spacing w:after="20" w:line="240" w:lineRule="auto"/>
      <w:ind w:left="397" w:right="113" w:hanging="28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tyle5">
    <w:name w:val="Style5"/>
    <w:basedOn w:val="BhartiAirtelTableBody"/>
    <w:rsid w:val="00735B66"/>
    <w:rPr>
      <w:rFonts w:eastAsia="Times New Roman"/>
      <w:sz w:val="20"/>
      <w:szCs w:val="20"/>
    </w:rPr>
  </w:style>
  <w:style w:type="table" w:customStyle="1" w:styleId="TableGrid1">
    <w:name w:val="Table Grid1"/>
    <w:rsid w:val="00735B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35B66"/>
    <w:rPr>
      <w:rFonts w:cs="Times New Roman"/>
    </w:rPr>
  </w:style>
  <w:style w:type="paragraph" w:customStyle="1" w:styleId="Bullet2">
    <w:name w:val="Bullet2"/>
    <w:basedOn w:val="Normal"/>
    <w:rsid w:val="00735B66"/>
    <w:pPr>
      <w:keepLines/>
      <w:spacing w:before="60" w:after="60" w:line="240" w:lineRule="auto"/>
      <w:ind w:left="1134" w:hanging="567"/>
      <w:jc w:val="both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735B66"/>
    <w:pPr>
      <w:widowControl w:val="0"/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35B66"/>
    <w:rPr>
      <w:rFonts w:ascii="Times New Roman" w:eastAsia="Times New Roman" w:hAnsi="Times New Roman" w:cs="Times New Roman"/>
      <w:sz w:val="16"/>
      <w:szCs w:val="16"/>
    </w:rPr>
  </w:style>
  <w:style w:type="paragraph" w:customStyle="1" w:styleId="StyleNumberedTimesNewRomanCustomColorRGB888Underli">
    <w:name w:val="Style Numbered + Times New Roman Custom Color(RGB(888)) Underli..."/>
    <w:basedOn w:val="Numbered"/>
    <w:rsid w:val="00735B66"/>
    <w:rPr>
      <w:rFonts w:ascii="Times New Roman" w:hAnsi="Times New Roman"/>
      <w:color w:val="080808"/>
    </w:rPr>
  </w:style>
  <w:style w:type="paragraph" w:customStyle="1" w:styleId="StyleNumberedTimesNewRomanCustomColorRGB888">
    <w:name w:val="Style Numbered + Times New Roman Custom Color(RGB(888))"/>
    <w:basedOn w:val="Numbered"/>
    <w:rsid w:val="00735B66"/>
    <w:rPr>
      <w:rFonts w:ascii="Times New Roman" w:hAnsi="Times New Roman"/>
      <w:color w:val="080808"/>
    </w:rPr>
  </w:style>
  <w:style w:type="paragraph" w:customStyle="1" w:styleId="ThinLine">
    <w:name w:val="Thin Line"/>
    <w:basedOn w:val="Normal"/>
    <w:rsid w:val="00735B66"/>
    <w:pPr>
      <w:spacing w:after="0" w:line="240" w:lineRule="auto"/>
    </w:pPr>
    <w:rPr>
      <w:rFonts w:ascii="Verdana" w:eastAsia="Times New Roman" w:hAnsi="Verdana" w:cs="Times New Roman"/>
      <w:sz w:val="12"/>
      <w:szCs w:val="20"/>
      <w:lang w:val="en-GB"/>
    </w:rPr>
  </w:style>
  <w:style w:type="paragraph" w:customStyle="1" w:styleId="BhartiAirtelHeader">
    <w:name w:val="Bharti Airtel Header"/>
    <w:basedOn w:val="Normal"/>
    <w:link w:val="BhartiAirtelHeaderChar"/>
    <w:rsid w:val="00735B66"/>
    <w:pPr>
      <w:spacing w:before="60" w:after="60" w:line="240" w:lineRule="auto"/>
      <w:jc w:val="center"/>
    </w:pPr>
    <w:rPr>
      <w:rFonts w:ascii="Trebuchet MS" w:eastAsia="Times New Roman" w:hAnsi="Trebuchet MS" w:cs="Times New Roman"/>
      <w:b/>
      <w:sz w:val="20"/>
      <w:szCs w:val="24"/>
      <w:lang w:val="en-GB"/>
    </w:rPr>
  </w:style>
  <w:style w:type="character" w:customStyle="1" w:styleId="BhartiAirtelHeaderChar">
    <w:name w:val="Bharti Airtel Header Char"/>
    <w:basedOn w:val="DefaultParagraphFont"/>
    <w:link w:val="BhartiAirtelHeader"/>
    <w:locked/>
    <w:rsid w:val="00735B66"/>
    <w:rPr>
      <w:rFonts w:ascii="Trebuchet MS" w:eastAsia="Times New Roman" w:hAnsi="Trebuchet MS" w:cs="Times New Roman"/>
      <w:b/>
      <w:sz w:val="20"/>
      <w:szCs w:val="24"/>
      <w:lang w:val="en-GB"/>
    </w:rPr>
  </w:style>
  <w:style w:type="paragraph" w:customStyle="1" w:styleId="Airtel3">
    <w:name w:val="Airtel 3"/>
    <w:basedOn w:val="Heading3"/>
    <w:next w:val="Heading3"/>
    <w:autoRedefine/>
    <w:rsid w:val="00735B66"/>
    <w:pPr>
      <w:keepNext w:val="0"/>
      <w:keepLines w:val="0"/>
      <w:spacing w:after="0"/>
      <w:ind w:left="0"/>
      <w:jc w:val="center"/>
      <w:outlineLvl w:val="9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irtel5">
    <w:name w:val="Airtel 5"/>
    <w:basedOn w:val="Normal"/>
    <w:rsid w:val="00735B66"/>
    <w:pPr>
      <w:spacing w:after="0" w:line="240" w:lineRule="auto"/>
    </w:pPr>
    <w:rPr>
      <w:rFonts w:ascii="Times New Roman" w:eastAsia="Times New Roman" w:hAnsi="Times New Roman" w:cs="Times New Roman"/>
      <w:smallCaps/>
      <w:sz w:val="24"/>
      <w:szCs w:val="20"/>
      <w:u w:val="single"/>
    </w:rPr>
  </w:style>
  <w:style w:type="paragraph" w:customStyle="1" w:styleId="Airtel4">
    <w:name w:val="Airtel 4"/>
    <w:basedOn w:val="Heading3"/>
    <w:next w:val="Heading3"/>
    <w:rsid w:val="00735B66"/>
    <w:pPr>
      <w:keepLines w:val="0"/>
      <w:spacing w:after="0"/>
      <w:ind w:left="0"/>
    </w:pPr>
    <w:rPr>
      <w:rFonts w:ascii="Times New Roman" w:eastAsia="Times New Roman" w:hAnsi="Times New Roman" w:cs="Times New Roman"/>
      <w:caps/>
      <w:sz w:val="24"/>
      <w:szCs w:val="20"/>
    </w:rPr>
  </w:style>
  <w:style w:type="paragraph" w:customStyle="1" w:styleId="Action">
    <w:name w:val="Action"/>
    <w:basedOn w:val="Normal"/>
    <w:rsid w:val="00735B66"/>
    <w:pPr>
      <w:widowControl w:val="0"/>
      <w:spacing w:before="60" w:after="60" w:line="240" w:lineRule="auto"/>
      <w:ind w:left="113" w:right="113"/>
    </w:pPr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Style6">
    <w:name w:val="Style6"/>
    <w:basedOn w:val="Style4"/>
    <w:rsid w:val="00735B66"/>
  </w:style>
  <w:style w:type="paragraph" w:customStyle="1" w:styleId="Style7">
    <w:name w:val="Style7"/>
    <w:basedOn w:val="BhartiHeading4"/>
    <w:rsid w:val="00735B66"/>
    <w:pPr>
      <w:numPr>
        <w:ilvl w:val="0"/>
        <w:numId w:val="0"/>
      </w:numPr>
      <w:tabs>
        <w:tab w:val="num" w:pos="864"/>
        <w:tab w:val="num" w:pos="1008"/>
      </w:tabs>
      <w:ind w:left="864" w:hanging="864"/>
    </w:pPr>
    <w:rPr>
      <w:lang w:bidi="ar-SA"/>
    </w:rPr>
  </w:style>
  <w:style w:type="table" w:customStyle="1" w:styleId="TableGrid2">
    <w:name w:val="Table Grid2"/>
    <w:rsid w:val="00735B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8">
    <w:name w:val="Style8"/>
    <w:basedOn w:val="Bhartiheading1"/>
    <w:autoRedefine/>
    <w:rsid w:val="00735B66"/>
    <w:rPr>
      <w:lang w:bidi="ar-SA"/>
    </w:rPr>
  </w:style>
  <w:style w:type="paragraph" w:customStyle="1" w:styleId="Style9">
    <w:name w:val="Style9"/>
    <w:basedOn w:val="Bhartiheading2"/>
    <w:rsid w:val="00735B66"/>
    <w:pPr>
      <w:numPr>
        <w:ilvl w:val="1"/>
      </w:numPr>
      <w:tabs>
        <w:tab w:val="num" w:pos="0"/>
      </w:tabs>
    </w:pPr>
  </w:style>
  <w:style w:type="paragraph" w:customStyle="1" w:styleId="Style10">
    <w:name w:val="Style10"/>
    <w:basedOn w:val="Bhartiheading3"/>
    <w:rsid w:val="00735B66"/>
    <w:pPr>
      <w:numPr>
        <w:numId w:val="0"/>
      </w:numPr>
      <w:tabs>
        <w:tab w:val="num" w:pos="0"/>
      </w:tabs>
    </w:pPr>
    <w:rPr>
      <w:lang w:bidi="ar-SA"/>
    </w:rPr>
  </w:style>
  <w:style w:type="paragraph" w:customStyle="1" w:styleId="Style11">
    <w:name w:val="Style11"/>
    <w:basedOn w:val="BhartiHeading4"/>
    <w:rsid w:val="00735B66"/>
    <w:pPr>
      <w:numPr>
        <w:numId w:val="0"/>
      </w:numPr>
      <w:tabs>
        <w:tab w:val="num" w:pos="0"/>
      </w:tabs>
    </w:pPr>
    <w:rPr>
      <w:lang w:bidi="ar-SA"/>
    </w:rPr>
  </w:style>
  <w:style w:type="paragraph" w:customStyle="1" w:styleId="Style12">
    <w:name w:val="Style12"/>
    <w:basedOn w:val="BhartiAirtelBodyText"/>
    <w:rsid w:val="00735B66"/>
  </w:style>
  <w:style w:type="paragraph" w:customStyle="1" w:styleId="Airtel2">
    <w:name w:val="Airtel 2"/>
    <w:basedOn w:val="Heading2"/>
    <w:next w:val="Heading2"/>
    <w:autoRedefine/>
    <w:rsid w:val="00735B66"/>
    <w:pPr>
      <w:keepLines w:val="0"/>
      <w:spacing w:before="240" w:after="60" w:line="240" w:lineRule="auto"/>
    </w:pPr>
    <w:rPr>
      <w:rFonts w:ascii="Times New Roman" w:eastAsia="Times New Roman" w:hAnsi="Times New Roman" w:cs="Times New Roman"/>
      <w:bCs w:val="0"/>
      <w:caps/>
      <w:color w:val="auto"/>
      <w:sz w:val="24"/>
      <w:szCs w:val="20"/>
    </w:rPr>
  </w:style>
  <w:style w:type="paragraph" w:styleId="BodyTextIndent3">
    <w:name w:val="Body Text Indent 3"/>
    <w:basedOn w:val="Normal"/>
    <w:link w:val="BodyTextIndent3Char"/>
    <w:rsid w:val="00735B6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735B66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ListBullet">
    <w:name w:val="List Bullet"/>
    <w:basedOn w:val="Normal"/>
    <w:rsid w:val="00735B66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harChar4">
    <w:name w:val="Char Char4"/>
    <w:basedOn w:val="DefaultParagraphFont"/>
    <w:rsid w:val="00735B66"/>
    <w:rPr>
      <w:rFonts w:ascii="Arial" w:hAnsi="Arial" w:cs="Arial"/>
      <w:b/>
      <w:bCs/>
      <w:kern w:val="32"/>
      <w:sz w:val="32"/>
      <w:szCs w:val="32"/>
      <w:lang w:val="en-GB" w:eastAsia="en-US" w:bidi="ar-SA"/>
    </w:rPr>
  </w:style>
  <w:style w:type="character" w:customStyle="1" w:styleId="CharChar3">
    <w:name w:val="Char Char3"/>
    <w:basedOn w:val="DefaultParagraphFont"/>
    <w:rsid w:val="00735B66"/>
    <w:rPr>
      <w:rFonts w:ascii="Arial" w:hAnsi="Arial" w:cs="Arial"/>
      <w:b/>
      <w:bCs/>
      <w:sz w:val="26"/>
      <w:szCs w:val="26"/>
      <w:lang w:val="en-GB" w:eastAsia="en-US" w:bidi="ar-SA"/>
    </w:rPr>
  </w:style>
  <w:style w:type="numbering" w:customStyle="1" w:styleId="StyleBulleted">
    <w:name w:val="Style Bulleted"/>
    <w:rsid w:val="00735B66"/>
    <w:pPr>
      <w:numPr>
        <w:numId w:val="6"/>
      </w:numPr>
    </w:pPr>
  </w:style>
  <w:style w:type="numbering" w:customStyle="1" w:styleId="StyleBulleted1">
    <w:name w:val="Style Bulleted1"/>
    <w:rsid w:val="00735B66"/>
    <w:pPr>
      <w:numPr>
        <w:numId w:val="1"/>
      </w:numPr>
    </w:pPr>
  </w:style>
  <w:style w:type="numbering" w:customStyle="1" w:styleId="NoList1">
    <w:name w:val="No List1"/>
    <w:next w:val="NoList"/>
    <w:semiHidden/>
    <w:rsid w:val="00735B66"/>
  </w:style>
  <w:style w:type="paragraph" w:customStyle="1" w:styleId="Default">
    <w:name w:val="Default"/>
    <w:rsid w:val="00735B6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ullet">
    <w:name w:val="Bullet"/>
    <w:basedOn w:val="Normal"/>
    <w:link w:val="BulletCharChar"/>
    <w:rsid w:val="000440EA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ulletCharChar">
    <w:name w:val="Bullet Char Char"/>
    <w:link w:val="Bullet"/>
    <w:rsid w:val="000440EA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UGFS\LAUGFS%20Holdings%20Limited.dotx" TargetMode="External"/></Relationships>
</file>

<file path=word/theme/theme1.xml><?xml version="1.0" encoding="utf-8"?>
<a:theme xmlns:a="http://schemas.openxmlformats.org/drawingml/2006/main" name="Office Theme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DB536A"/>
      </a:accent4>
      <a:accent5>
        <a:srgbClr val="A32020"/>
      </a:accent5>
      <a:accent6>
        <a:srgbClr val="E0301E"/>
      </a:accent6>
      <a:hlink>
        <a:srgbClr val="968C6D"/>
      </a:hlink>
      <a:folHlink>
        <a:srgbClr val="968C6D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8442E-D426-4F8A-BF42-346B1360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LAUGFS Holdings Limited</Template>
  <TotalTime>1</TotalTime>
  <Pages>3</Pages>
  <Words>19</Words>
  <Characters>120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Policy Document</vt:lpstr>
    </vt:vector>
  </TitlesOfParts>
  <Company>Chamodhi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Policy Document</dc:title>
  <dc:subject/>
  <dc:creator>chamodhi</dc:creator>
  <cp:keywords/>
  <dc:description/>
  <cp:lastModifiedBy>Weththasinghe M.N.G it20620066</cp:lastModifiedBy>
  <cp:revision>2</cp:revision>
  <cp:lastPrinted>2018-01-18T09:09:00Z</cp:lastPrinted>
  <dcterms:created xsi:type="dcterms:W3CDTF">2022-11-04T18:38:00Z</dcterms:created>
  <dcterms:modified xsi:type="dcterms:W3CDTF">2022-11-04T18:38:00Z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8303e63cc6830f8ec19991f8835f6aefc37c93454c28ac007a451c19f37b5a1a</vt:lpwstr>
  </property>
</Properties>
</file>